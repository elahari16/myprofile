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7479" w14:textId="17EAC7E5" w:rsidR="339651AB" w:rsidRPr="0025657E" w:rsidRDefault="0025657E" w:rsidP="00F9176F">
      <w:pPr>
        <w:pStyle w:val="Heading1"/>
        <w:rPr>
          <w:sz w:val="40"/>
        </w:rPr>
      </w:pPr>
      <w:r>
        <w:rPr>
          <w:sz w:val="40"/>
        </w:rPr>
        <w:t xml:space="preserve">Hariharan </w:t>
      </w:r>
      <w:r w:rsidR="00031929">
        <w:rPr>
          <w:sz w:val="40"/>
        </w:rPr>
        <w:t>E</w:t>
      </w:r>
      <w:r>
        <w:rPr>
          <w:sz w:val="40"/>
        </w:rPr>
        <w:t>langovan</w:t>
      </w:r>
    </w:p>
    <w:p w14:paraId="5A982D95" w14:textId="1C22F2C2" w:rsidR="00DC490D" w:rsidRPr="002073B6" w:rsidRDefault="00000000" w:rsidP="00606407">
      <w:sdt>
        <w:sdtPr>
          <w:id w:val="1088194590"/>
          <w:placeholder>
            <w:docPart w:val="5C64230F79324228AA08F14716AEDFF3"/>
          </w:placeholder>
          <w15:appearance w15:val="hidden"/>
        </w:sdtPr>
        <w:sdtContent>
          <w:r w:rsidR="0025657E">
            <w:t>elahari16@gmail.com</w:t>
          </w:r>
        </w:sdtContent>
      </w:sdt>
      <w:r w:rsidR="339651AB" w:rsidRPr="002073B6">
        <w:t xml:space="preserve">  </w:t>
      </w:r>
      <w:r w:rsidR="00451B9B">
        <w:t xml:space="preserve">| </w:t>
      </w:r>
      <w:r w:rsidR="0025657E">
        <w:t>+91 9361688757</w:t>
      </w:r>
      <w:r w:rsidR="5137D887" w:rsidRPr="002073B6">
        <w:t xml:space="preserve"> </w:t>
      </w:r>
      <w:r w:rsidR="00451B9B">
        <w:t xml:space="preserve">|Chennai, India | </w:t>
      </w:r>
      <w:r w:rsidR="339651AB" w:rsidRPr="002073B6">
        <w:t xml:space="preserve"> </w:t>
      </w:r>
      <w:sdt>
        <w:sdtPr>
          <w:id w:val="-769853447"/>
          <w:placeholder>
            <w:docPart w:val="CAD3B24AF1B747F6A9A38A0B15633ECA"/>
          </w:placeholder>
          <w15:appearance w15:val="hidden"/>
        </w:sdtPr>
        <w:sdtContent>
          <w:hyperlink r:id="rId8" w:history="1">
            <w:r w:rsidR="00745271" w:rsidRPr="00745271">
              <w:rPr>
                <w:rStyle w:val="Hyperlink"/>
              </w:rPr>
              <w:t>elahari16.github.io/myprofile</w:t>
            </w:r>
          </w:hyperlink>
        </w:sdtContent>
      </w:sdt>
      <w:r w:rsidR="00451B9B">
        <w:t xml:space="preserve"> |</w:t>
      </w:r>
      <w:hyperlink r:id="rId9" w:history="1">
        <w:r w:rsidR="00451B9B" w:rsidRPr="00745271">
          <w:rPr>
            <w:rStyle w:val="Hyperlink"/>
          </w:rPr>
          <w:t>linkedin.com/in/hariharan-elangovan-b0162a23b/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E921BCC" w14:textId="77777777" w:rsidTr="0074612C">
        <w:trPr>
          <w:trHeight w:val="508"/>
        </w:trPr>
        <w:tc>
          <w:tcPr>
            <w:tcW w:w="9360" w:type="dxa"/>
          </w:tcPr>
          <w:p w14:paraId="69ADF057" w14:textId="357792D1" w:rsidR="002F7CB0" w:rsidRPr="002F7CB0" w:rsidRDefault="00000000" w:rsidP="002F7CB0">
            <w:pPr>
              <w:pStyle w:val="Heading2"/>
            </w:pPr>
            <w:sdt>
              <w:sdtPr>
                <w:id w:val="-2005038333"/>
                <w:placeholder>
                  <w:docPart w:val="73CECB8B880546EDA8B436C5A3A18BF5"/>
                </w:placeholder>
                <w15:appearance w15:val="hidden"/>
              </w:sdtPr>
              <w:sdtContent>
                <w:r w:rsidR="002F7CB0" w:rsidRPr="002F7CB0">
                  <w:t>Professional</w:t>
                </w:r>
                <w:r w:rsidR="002F7CB0" w:rsidRPr="002F7CB0">
                  <w:rPr>
                    <w:b/>
                    <w:bCs/>
                  </w:rPr>
                  <w:t xml:space="preserve"> </w:t>
                </w:r>
                <w:r w:rsidR="002F7CB0" w:rsidRPr="002F7CB0">
                  <w:t>Summary</w:t>
                </w:r>
              </w:sdtContent>
            </w:sdt>
            <w:r w:rsidR="002F7CB0">
              <w:rPr>
                <w:noProof/>
              </w:rPr>
              <mc:AlternateContent>
                <mc:Choice Requires="wps">
                  <w:drawing>
                    <wp:inline distT="0" distB="0" distL="0" distR="0" wp14:anchorId="6D776C30" wp14:editId="4EC6FC4D">
                      <wp:extent cx="5899150" cy="31750"/>
                      <wp:effectExtent l="0" t="0" r="25400" b="25400"/>
                      <wp:docPr id="114729778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91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3BE089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097A40F" w14:textId="4E6CFD6D" w:rsidR="002F7CB0" w:rsidRPr="006D1EC7" w:rsidRDefault="006D1EC7" w:rsidP="006D1EC7">
            <w:pPr>
              <w:ind w:right="70"/>
              <w:rPr>
                <w:b w:val="0"/>
                <w:szCs w:val="20"/>
              </w:rPr>
            </w:pPr>
            <w:r w:rsidRPr="006D1EC7">
              <w:rPr>
                <w:b w:val="0"/>
                <w:szCs w:val="20"/>
              </w:rPr>
              <w:t>Aspiring Data Scientist with hands-on experience in building and deploying end-to-end machine learning solutions across NLP, Computer Vision, and Predictive Analytics. Proficient in Python, SQL, TensorFlow, PyTorch, and Scikit-learn, with strong skills in data preprocessing, model evaluation, and real-time deployment using Flask and Streamlit. Skilled in data visualization with Power BI and Tableau, with proven ability to deliver AI-driven insights and scalable solutions</w:t>
            </w:r>
          </w:p>
          <w:p w14:paraId="1B198F10" w14:textId="5BDADC5D" w:rsidR="00316C32" w:rsidRPr="00316C32" w:rsidRDefault="00000000">
            <w:pPr>
              <w:pStyle w:val="Heading2"/>
            </w:pPr>
            <w:sdt>
              <w:sdtPr>
                <w:id w:val="1641067621"/>
                <w:placeholder>
                  <w:docPart w:val="D64F3E33CFC043FDB433D7E153B0537D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064149CA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72D0427E" w14:textId="77777777" w:rsidTr="00316C32">
        <w:trPr>
          <w:trHeight w:val="265"/>
        </w:trPr>
        <w:tc>
          <w:tcPr>
            <w:tcW w:w="7510" w:type="dxa"/>
          </w:tcPr>
          <w:p w14:paraId="11B87459" w14:textId="679DE181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250E0E5DB8F54B0293D1E6FCC0FA9E93"/>
                </w:placeholder>
                <w15:appearance w15:val="hidden"/>
              </w:sdtPr>
              <w:sdtContent>
                <w:r w:rsidR="001A7434">
                  <w:t xml:space="preserve">Bachelor of Science in Information </w:t>
                </w:r>
                <w:r w:rsidR="005800E2">
                  <w:t>Technology 7.94</w:t>
                </w:r>
                <w:r w:rsidR="001A7434">
                  <w:t>/10</w:t>
                </w:r>
              </w:sdtContent>
            </w:sdt>
          </w:p>
        </w:tc>
        <w:tc>
          <w:tcPr>
            <w:tcW w:w="1885" w:type="dxa"/>
          </w:tcPr>
          <w:p w14:paraId="6C542304" w14:textId="5D322A53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D2043BE02867472CB44076BD92CBE8FC"/>
                </w:placeholder>
                <w15:appearance w15:val="hidden"/>
              </w:sdtPr>
              <w:sdtContent>
                <w:r w:rsidR="0025657E">
                  <w:t>2024</w:t>
                </w:r>
              </w:sdtContent>
            </w:sdt>
            <w:r w:rsidR="00F9176F">
              <w:t xml:space="preserve"> </w:t>
            </w:r>
          </w:p>
        </w:tc>
      </w:tr>
    </w:tbl>
    <w:p w14:paraId="1AF28C37" w14:textId="19AFE0CE" w:rsidR="00DC490D" w:rsidRDefault="00000000" w:rsidP="0025657E">
      <w:pPr>
        <w:pStyle w:val="Collegeinfo"/>
      </w:pPr>
      <w:sdt>
        <w:sdtPr>
          <w:id w:val="-489098067"/>
          <w:placeholder>
            <w:docPart w:val="D60668EB4EEE42339DBDE73A3A13C125"/>
          </w:placeholder>
          <w15:appearance w15:val="hidden"/>
        </w:sdtPr>
        <w:sdtContent>
          <w:r w:rsidR="00B54915">
            <w:t xml:space="preserve"> </w:t>
          </w:r>
        </w:sdtContent>
      </w:sdt>
      <w:r w:rsidR="00B54915">
        <w:t>B</w:t>
      </w:r>
      <w:sdt>
        <w:sdtPr>
          <w:id w:val="646253363"/>
          <w:placeholder>
            <w:docPart w:val="06062AB40C9E4647A1E09B807D58B73A"/>
          </w:placeholder>
          <w15:appearance w15:val="hidden"/>
        </w:sdtPr>
        <w:sdtContent>
          <w:r w:rsidR="001A7434">
            <w:t>harath College of Science and Management, Thanjavur</w:t>
          </w:r>
        </w:sdtContent>
      </w:sdt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1A7434" w:rsidRPr="00EF2B8F" w14:paraId="79592DE9" w14:textId="77777777">
        <w:trPr>
          <w:trHeight w:val="265"/>
        </w:trPr>
        <w:tc>
          <w:tcPr>
            <w:tcW w:w="7510" w:type="dxa"/>
          </w:tcPr>
          <w:p w14:paraId="46380D98" w14:textId="5C85B130" w:rsidR="001A7434" w:rsidRPr="00EF2B8F" w:rsidRDefault="00000000">
            <w:pPr>
              <w:rPr>
                <w:sz w:val="19"/>
                <w:szCs w:val="19"/>
              </w:rPr>
            </w:pPr>
            <w:sdt>
              <w:sdtPr>
                <w:id w:val="1080866145"/>
                <w:placeholder>
                  <w:docPart w:val="249877B559034EF39A035263B5ADC2E0"/>
                </w:placeholder>
                <w15:appearance w15:val="hidden"/>
              </w:sdtPr>
              <w:sdtContent>
                <w:r w:rsidR="001A7434">
                  <w:t xml:space="preserve">Higher secondary (+2), 509/600 </w:t>
                </w:r>
              </w:sdtContent>
            </w:sdt>
          </w:p>
        </w:tc>
        <w:tc>
          <w:tcPr>
            <w:tcW w:w="1885" w:type="dxa"/>
          </w:tcPr>
          <w:p w14:paraId="6F6E6658" w14:textId="1BB81606" w:rsidR="001A7434" w:rsidRPr="00EF2B8F" w:rsidRDefault="00000000">
            <w:pPr>
              <w:jc w:val="right"/>
            </w:pPr>
            <w:sdt>
              <w:sdtPr>
                <w:id w:val="-1332279822"/>
                <w:placeholder>
                  <w:docPart w:val="ED65BF867BCA40D3B814E53CA0198A6A"/>
                </w:placeholder>
                <w15:appearance w15:val="hidden"/>
              </w:sdtPr>
              <w:sdtContent>
                <w:r w:rsidR="001A7434">
                  <w:t>2021</w:t>
                </w:r>
              </w:sdtContent>
            </w:sdt>
            <w:r w:rsidR="001A7434">
              <w:t xml:space="preserve"> </w:t>
            </w:r>
          </w:p>
        </w:tc>
      </w:tr>
    </w:tbl>
    <w:p w14:paraId="6D432BDE" w14:textId="50CD725B" w:rsidR="001A7434" w:rsidRDefault="00000000" w:rsidP="001A7434">
      <w:pPr>
        <w:pStyle w:val="Collegeinfo"/>
      </w:pPr>
      <w:sdt>
        <w:sdtPr>
          <w:id w:val="1514493633"/>
          <w:placeholder>
            <w:docPart w:val="3CDB58268E914E57B54482ADF14F8211"/>
          </w:placeholder>
          <w15:appearance w15:val="hidden"/>
        </w:sdtPr>
        <w:sdtContent>
          <w:r w:rsidR="001A7434">
            <w:t xml:space="preserve">Kalyanasundhram Higher secondary school, Thanjavur </w:t>
          </w:r>
        </w:sdtContent>
      </w:sdt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1A7434" w:rsidRPr="00EF2B8F" w14:paraId="532348ED" w14:textId="77777777">
        <w:trPr>
          <w:trHeight w:val="265"/>
        </w:trPr>
        <w:tc>
          <w:tcPr>
            <w:tcW w:w="7510" w:type="dxa"/>
          </w:tcPr>
          <w:p w14:paraId="3C0F0B5A" w14:textId="4DE594D4" w:rsidR="001A7434" w:rsidRPr="00EF2B8F" w:rsidRDefault="00000000">
            <w:pPr>
              <w:rPr>
                <w:sz w:val="19"/>
                <w:szCs w:val="19"/>
              </w:rPr>
            </w:pPr>
            <w:sdt>
              <w:sdtPr>
                <w:id w:val="1796176910"/>
                <w:placeholder>
                  <w:docPart w:val="3E81B7D4FA404D3887DCA76DDF4A5EFA"/>
                </w:placeholder>
                <w15:appearance w15:val="hidden"/>
              </w:sdtPr>
              <w:sdtContent>
                <w:r w:rsidR="00B54915">
                  <w:t>SSLC (10</w:t>
                </w:r>
                <w:r w:rsidR="00B54915" w:rsidRPr="00B54915">
                  <w:rPr>
                    <w:vertAlign w:val="superscript"/>
                  </w:rPr>
                  <w:t>th</w:t>
                </w:r>
                <w:r w:rsidR="00B54915">
                  <w:t>), 397/500</w:t>
                </w:r>
              </w:sdtContent>
            </w:sdt>
          </w:p>
        </w:tc>
        <w:tc>
          <w:tcPr>
            <w:tcW w:w="1885" w:type="dxa"/>
          </w:tcPr>
          <w:p w14:paraId="28334D25" w14:textId="1708CE91" w:rsidR="001A7434" w:rsidRPr="00EF2B8F" w:rsidRDefault="00000000">
            <w:pPr>
              <w:jc w:val="right"/>
            </w:pPr>
            <w:sdt>
              <w:sdtPr>
                <w:id w:val="-1961870645"/>
                <w:placeholder>
                  <w:docPart w:val="2164B35FE36B40599420C4354E1DF785"/>
                </w:placeholder>
                <w15:appearance w15:val="hidden"/>
              </w:sdtPr>
              <w:sdtContent>
                <w:r w:rsidR="001A7434">
                  <w:t>2019</w:t>
                </w:r>
              </w:sdtContent>
            </w:sdt>
            <w:r w:rsidR="001A7434">
              <w:t xml:space="preserve"> </w:t>
            </w:r>
          </w:p>
        </w:tc>
      </w:tr>
    </w:tbl>
    <w:sdt>
      <w:sdtPr>
        <w:id w:val="-638658396"/>
        <w:placeholder>
          <w:docPart w:val="93CFF526CED849A28234CC50DE041983"/>
        </w:placeholder>
        <w15:appearance w15:val="hidden"/>
      </w:sdtPr>
      <w:sdtContent>
        <w:p w14:paraId="20B3143F" w14:textId="612B53E0" w:rsidR="001A7434" w:rsidRPr="001A7434" w:rsidRDefault="00000000" w:rsidP="001A7434">
          <w:pPr>
            <w:pStyle w:val="Collegeinfo"/>
          </w:pPr>
          <w:sdt>
            <w:sdtPr>
              <w:id w:val="-1661919870"/>
              <w:placeholder>
                <w:docPart w:val="51506954E8D1422AB7FDD20443340345"/>
              </w:placeholder>
              <w15:appearance w15:val="hidden"/>
            </w:sdtPr>
            <w:sdtContent>
              <w:r w:rsidR="001A7434">
                <w:t xml:space="preserve">Kalyanasundhram Higher secondary school, Thanjavur </w:t>
              </w:r>
            </w:sdtContent>
          </w:sdt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AB09A29" w14:textId="77777777" w:rsidTr="000B4CAB">
        <w:tc>
          <w:tcPr>
            <w:tcW w:w="9360" w:type="dxa"/>
          </w:tcPr>
          <w:p w14:paraId="65F9C968" w14:textId="77777777" w:rsidR="00316C32" w:rsidRPr="00316C32" w:rsidRDefault="00000000">
            <w:pPr>
              <w:pStyle w:val="Heading2"/>
            </w:pPr>
            <w:sdt>
              <w:sdtPr>
                <w:id w:val="-175196576"/>
                <w:placeholder>
                  <w:docPart w:val="2A44E2ED26404FCA91D5B55EF7379D94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416E8A5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4D74F95F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1DE7BBF0" w14:textId="77777777" w:rsidR="007D1F1C" w:rsidRPr="00EF2B8F" w:rsidRDefault="00000000" w:rsidP="00662603">
            <w:sdt>
              <w:sdtPr>
                <w:id w:val="-1496251119"/>
                <w:placeholder>
                  <w:docPart w:val="17A80E2A737848BEA1ECC37534C387C7"/>
                </w:placeholder>
                <w15:appearance w15:val="hidden"/>
              </w:sdtPr>
              <w:sdtContent>
                <w:r w:rsidR="0025657E">
                  <w:t>360DigiTMG, Chennai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5E21B04A" w14:textId="4BB04D42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CFEB90919F5F4D0CB3BD5D10740B65F0"/>
                </w:placeholder>
                <w15:appearance w15:val="hidden"/>
              </w:sdtPr>
              <w:sdtContent>
                <w:r w:rsidR="00616FEC">
                  <w:t>November 2024-</w:t>
                </w:r>
                <w:r w:rsidR="00E123A2">
                  <w:t xml:space="preserve">August </w:t>
                </w:r>
                <w:r w:rsidR="0025657E">
                  <w:t>2025</w:t>
                </w:r>
              </w:sdtContent>
            </w:sdt>
          </w:p>
        </w:tc>
      </w:tr>
    </w:tbl>
    <w:p w14:paraId="1B8FA055" w14:textId="0B86A489" w:rsidR="009F638A" w:rsidRPr="00F9176F" w:rsidRDefault="00000000" w:rsidP="00F9176F">
      <w:pPr>
        <w:pStyle w:val="Heading3"/>
      </w:pPr>
      <w:sdt>
        <w:sdtPr>
          <w:id w:val="688344823"/>
          <w:placeholder>
            <w:docPart w:val="7D2BA1E5558B415E862D52A9CB9BAA99"/>
          </w:placeholder>
          <w15:appearance w15:val="hidden"/>
        </w:sdtPr>
        <w:sdtContent>
          <w:r w:rsidR="0025657E">
            <w:t xml:space="preserve"> Data science intern </w:t>
          </w:r>
        </w:sdtContent>
      </w:sdt>
    </w:p>
    <w:sdt>
      <w:sdtPr>
        <w:id w:val="983819164"/>
        <w:placeholder>
          <w:docPart w:val="C03A22E6866046A8B9BDD6C237FD8125"/>
        </w:placeholder>
        <w15:appearance w15:val="hidden"/>
      </w:sdtPr>
      <w:sdtContent>
        <w:p w14:paraId="65525D3D" w14:textId="77777777" w:rsidR="00E123A2" w:rsidRDefault="00E123A2" w:rsidP="00E123A2">
          <w:pPr>
            <w:pStyle w:val="ListBullet"/>
          </w:pPr>
          <w:r>
            <w:t>Prepared structured sales and customer data reports using Excel and SQL.</w:t>
          </w:r>
        </w:p>
        <w:p w14:paraId="23CFE559" w14:textId="77777777" w:rsidR="00E123A2" w:rsidRDefault="00E123A2" w:rsidP="00E123A2">
          <w:pPr>
            <w:pStyle w:val="ListBullet"/>
          </w:pPr>
          <w:r>
            <w:t>Created Power BI dashboards and PowerPoint presentations for clients.</w:t>
          </w:r>
        </w:p>
        <w:p w14:paraId="799E484B" w14:textId="77777777" w:rsidR="00E123A2" w:rsidRDefault="00E123A2" w:rsidP="00E123A2">
          <w:pPr>
            <w:pStyle w:val="ListBullet"/>
          </w:pPr>
          <w:r>
            <w:t>Tracked KPIs and improved reporting efficiency by 20%</w:t>
          </w:r>
        </w:p>
        <w:p w14:paraId="3BA04326" w14:textId="3618AA7C" w:rsidR="00E123A2" w:rsidRPr="00316C32" w:rsidRDefault="00E123A2" w:rsidP="00E123A2">
          <w:pPr>
            <w:pStyle w:val="ListBullet"/>
          </w:pPr>
          <w:bookmarkStart w:id="0" w:name="_Hlk209122673"/>
          <w:r>
            <w:t>Assisted in deploying ML models with Flask for analytics automation.</w:t>
          </w:r>
        </w:p>
        <w:bookmarkEnd w:id="0" w:displacedByCustomXml="next"/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7AE1A704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337EFD35" w14:textId="38357AC1" w:rsidR="00F9176F" w:rsidRDefault="00000000" w:rsidP="00F9176F">
            <w:sdt>
              <w:sdtPr>
                <w:id w:val="-1979754204"/>
                <w:placeholder>
                  <w:docPart w:val="D131853B435E46C7B7EE17420D94B78D"/>
                </w:placeholder>
                <w15:appearance w15:val="hidden"/>
              </w:sdtPr>
              <w:sdtContent>
                <w:r w:rsidR="00E123A2">
                  <w:t>VCODEZ, Chennai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29C4B85E" w14:textId="6EB362F1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629C5A0B5F194498A62F2935E2D12A04"/>
                </w:placeholder>
                <w15:appearance w15:val="hidden"/>
              </w:sdtPr>
              <w:sdtContent>
                <w:r w:rsidR="00616FEC">
                  <w:t>March -</w:t>
                </w:r>
                <w:r w:rsidR="00E123A2">
                  <w:t>June 2025</w:t>
                </w:r>
              </w:sdtContent>
            </w:sdt>
          </w:p>
        </w:tc>
      </w:tr>
    </w:tbl>
    <w:p w14:paraId="3DD13F7C" w14:textId="03161609" w:rsidR="00316C32" w:rsidRPr="00F9176F" w:rsidRDefault="00000000" w:rsidP="00316C32">
      <w:pPr>
        <w:pStyle w:val="Heading3"/>
      </w:pPr>
      <w:sdt>
        <w:sdtPr>
          <w:id w:val="796271444"/>
          <w:placeholder>
            <w:docPart w:val="698D2DAEC9B4428AAB2340A98252EDE0"/>
          </w:placeholder>
          <w15:appearance w15:val="hidden"/>
        </w:sdtPr>
        <w:sdtContent>
          <w:r w:rsidR="00E123A2">
            <w:t>Data science intern</w:t>
          </w:r>
        </w:sdtContent>
      </w:sdt>
      <w:r w:rsidR="00316C32" w:rsidRPr="00F9176F">
        <w:t xml:space="preserve"> </w:t>
      </w:r>
    </w:p>
    <w:sdt>
      <w:sdtPr>
        <w:id w:val="-1934735192"/>
        <w:placeholder>
          <w:docPart w:val="81D57E4FB2E14A83972CE4F7A9DAD695"/>
        </w:placeholder>
        <w15:appearance w15:val="hidden"/>
      </w:sdtPr>
      <w:sdtContent>
        <w:p w14:paraId="7FE719DE" w14:textId="77777777" w:rsidR="00E123A2" w:rsidRDefault="00E123A2" w:rsidP="00E123A2">
          <w:pPr>
            <w:pStyle w:val="ListBullet"/>
          </w:pPr>
          <w:r>
            <w:t>Developed computer vision models and reported insights through dashboards.</w:t>
          </w:r>
        </w:p>
        <w:p w14:paraId="5FD85248" w14:textId="77777777" w:rsidR="00E123A2" w:rsidRDefault="00E123A2" w:rsidP="00E123A2">
          <w:pPr>
            <w:pStyle w:val="ListBullet"/>
          </w:pPr>
          <w:r>
            <w:t>Improved data accuracy with advanced preprocessing and reporting methods.</w:t>
          </w:r>
        </w:p>
        <w:p w14:paraId="08D97F15" w14:textId="77777777" w:rsidR="00E123A2" w:rsidRDefault="00E123A2" w:rsidP="00E123A2">
          <w:pPr>
            <w:pStyle w:val="ListBullet"/>
          </w:pPr>
          <w:r>
            <w:t>Collaborated with teams to ensure reporting alignment with business needs.</w:t>
          </w:r>
        </w:p>
        <w:p w14:paraId="1AED03D3" w14:textId="77777777" w:rsidR="00E123A2" w:rsidRDefault="00E123A2" w:rsidP="00E123A2">
          <w:pPr>
            <w:pStyle w:val="ListBullet"/>
          </w:pPr>
          <w:r>
            <w:t>Contributed to deployment of AI solutions with 85% employee adoption.</w:t>
          </w:r>
        </w:p>
      </w:sdtContent>
    </w:sdt>
    <w:p w14:paraId="1FD37D3F" w14:textId="760AF472" w:rsidR="00E123A2" w:rsidRDefault="00E123A2" w:rsidP="00E123A2">
      <w:pPr>
        <w:pStyle w:val="ListBullet"/>
        <w:numPr>
          <w:ilvl w:val="0"/>
          <w:numId w:val="0"/>
        </w:numPr>
        <w:ind w:left="720"/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5849923" w14:textId="77777777" w:rsidTr="000B4CAB">
        <w:tc>
          <w:tcPr>
            <w:tcW w:w="9360" w:type="dxa"/>
          </w:tcPr>
          <w:p w14:paraId="700F4986" w14:textId="77777777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24338E624C0B4327A10299356BE37B6A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AF38625" w14:textId="77777777" w:rsidR="00316C32" w:rsidRDefault="00316C32" w:rsidP="00316C32">
      <w:pPr>
        <w:pStyle w:val="Spacebetweentables"/>
      </w:pPr>
    </w:p>
    <w:sdt>
      <w:sdtPr>
        <w:id w:val="1865176338"/>
        <w:placeholder>
          <w:docPart w:val="70A8376B7BC94BC999B1DCB60BE26A71"/>
        </w:placeholder>
        <w15:appearance w15:val="hidden"/>
      </w:sdtPr>
      <w:sdtContent>
        <w:p w14:paraId="6D28E4FB" w14:textId="232D6BC7" w:rsidR="007D59D9" w:rsidRDefault="007D59D9" w:rsidP="007D59D9">
          <w:pPr>
            <w:pStyle w:val="ListBullet"/>
            <w:numPr>
              <w:ilvl w:val="0"/>
              <w:numId w:val="0"/>
            </w:numPr>
          </w:pPr>
        </w:p>
        <w:tbl>
          <w:tblPr>
            <w:tblStyle w:val="TableGrid"/>
            <w:tblW w:w="940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7D59D9" w14:paraId="095E147E" w14:textId="77777777">
            <w:trPr>
              <w:trHeight w:val="264"/>
            </w:trPr>
            <w:tc>
              <w:tcPr>
                <w:tcW w:w="7507" w:type="dxa"/>
              </w:tcPr>
              <w:p w14:paraId="2669BABC" w14:textId="1C71B80A" w:rsidR="007D59D9" w:rsidRDefault="00000000">
                <w:sdt>
                  <w:sdtPr>
                    <w:id w:val="-320744636"/>
                    <w:placeholder>
                      <w:docPart w:val="3B7E652B4FDD430DA11467883D32666C"/>
                    </w:placeholder>
                    <w15:appearance w15:val="hidden"/>
                  </w:sdtPr>
                  <w:sdtContent>
                    <w:r w:rsidR="007D59D9" w:rsidRPr="007D59D9">
                      <w:t>Sales Performance Dashboard (Excel, Power BI, SQL)</w:t>
                    </w:r>
                  </w:sdtContent>
                </w:sdt>
              </w:p>
            </w:tc>
            <w:tc>
              <w:tcPr>
                <w:tcW w:w="1900" w:type="dxa"/>
              </w:tcPr>
              <w:p w14:paraId="412D7E96" w14:textId="7390207E" w:rsidR="007D59D9" w:rsidRDefault="00000000">
                <w:pPr>
                  <w:jc w:val="right"/>
                  <w:rPr>
                    <w:szCs w:val="20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20"/>
                    </w:rPr>
                    <w:id w:val="1076403247"/>
                    <w:placeholder>
                      <w:docPart w:val="EF73F8F096794C7A820FD5C7C8D268CD"/>
                    </w:placeholder>
                    <w15:appearance w15:val="hidden"/>
                  </w:sdtPr>
                  <w:sdtContent>
                    <w:r w:rsidR="007D59D9">
                      <w:rPr>
                        <w:rFonts w:ascii="Calibri" w:eastAsia="Calibri" w:hAnsi="Calibri" w:cs="Calibri"/>
                        <w:bCs/>
                        <w:szCs w:val="20"/>
                      </w:rPr>
                      <w:t>September2025</w:t>
                    </w:r>
                  </w:sdtContent>
                </w:sdt>
              </w:p>
            </w:tc>
          </w:tr>
        </w:tbl>
        <w:sdt>
          <w:sdtPr>
            <w:id w:val="563687574"/>
            <w:placeholder>
              <w:docPart w:val="A7A24499D073485D8A136B9C9D25A0CE"/>
            </w:placeholder>
            <w15:appearance w15:val="hidden"/>
          </w:sdtPr>
          <w:sdtContent>
            <w:p w14:paraId="223ADE03" w14:textId="208EDFD1" w:rsidR="007D59D9" w:rsidRPr="007D59D9" w:rsidRDefault="007D59D9" w:rsidP="007D59D9">
              <w:pPr>
                <w:pStyle w:val="ListBullet"/>
              </w:pPr>
              <w:r w:rsidRPr="007D59D9">
                <w:rPr>
                  <w:bCs/>
                </w:rPr>
                <w:t>Built an interactive dashboard to track sales KPIs (revenue, profit, regional performance) and customer segmentation.</w:t>
              </w:r>
            </w:p>
            <w:tbl>
              <w:tblPr>
                <w:tblStyle w:val="TableGrid"/>
                <w:tblW w:w="9407" w:type="dxa"/>
                <w:tblBorders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07"/>
                <w:gridCol w:w="1900"/>
              </w:tblGrid>
              <w:tr w:rsidR="007D59D9" w14:paraId="5D45D356" w14:textId="77777777">
                <w:trPr>
                  <w:trHeight w:val="264"/>
                </w:trPr>
                <w:tc>
                  <w:tcPr>
                    <w:tcW w:w="7507" w:type="dxa"/>
                    <w:tcBorders>
                      <w:top w:val="nil"/>
                      <w:left w:val="nil"/>
                      <w:bottom w:val="nil"/>
                    </w:tcBorders>
                  </w:tcPr>
                  <w:sdt>
                    <w:sdtPr>
                      <w:id w:val="-1938514317"/>
                      <w:placeholder>
                        <w:docPart w:val="ECAEE1724DFB4525AE7B161303D7C710"/>
                      </w:placeholder>
                      <w15:appearance w15:val="hidden"/>
                    </w:sdtPr>
                    <w:sdtContent>
                      <w:p w14:paraId="606C94A6" w14:textId="70879251" w:rsidR="007D59D9" w:rsidRDefault="007D59D9">
                        <w:r>
                          <w:t>MILITRANS: AI-Powered Multilingual Translation</w:t>
                        </w:r>
                        <w:r w:rsidR="00E27D86">
                          <w:t xml:space="preserve"> </w:t>
                        </w:r>
                        <w:r w:rsidR="00E27D86" w:rsidRPr="00E27D86">
                          <w:t>(Python, NLP, OCR, Transformers, MongoDB, Streamlit)</w:t>
                        </w:r>
                      </w:p>
                    </w:sdtContent>
                  </w:sdt>
                </w:tc>
                <w:tc>
                  <w:tcPr>
                    <w:tcW w:w="1900" w:type="dxa"/>
                    <w:tcBorders>
                      <w:top w:val="nil"/>
                      <w:bottom w:val="nil"/>
                      <w:right w:val="nil"/>
                    </w:tcBorders>
                  </w:tcPr>
                  <w:p w14:paraId="408F8749" w14:textId="77777777" w:rsidR="007D59D9" w:rsidRDefault="00000000">
                    <w:pPr>
                      <w:jc w:val="right"/>
                    </w:pPr>
                    <w:sdt>
                      <w:sdtPr>
                        <w:id w:val="-248817283"/>
                        <w:placeholder>
                          <w:docPart w:val="A8BA2E1F54DD4F34890D3B8B6662E68B"/>
                        </w:placeholder>
                        <w15:appearance w15:val="hidden"/>
                      </w:sdtPr>
                      <w:sdtContent>
                        <w:r w:rsidR="007D59D9">
                          <w:t>August 2025</w:t>
                        </w:r>
                      </w:sdtContent>
                    </w:sdt>
                  </w:p>
                </w:tc>
              </w:tr>
            </w:tbl>
            <w:sdt>
              <w:sdtPr>
                <w:id w:val="1812291769"/>
                <w:placeholder>
                  <w:docPart w:val="C4DA01DD29CC4703957059225C521750"/>
                </w:placeholder>
                <w15:appearance w15:val="hidden"/>
              </w:sdtPr>
              <w:sdtContent>
                <w:p w14:paraId="5AC95F96" w14:textId="77777777" w:rsidR="007D59D9" w:rsidRPr="005F155B" w:rsidRDefault="007D59D9" w:rsidP="007D59D9">
                  <w:pPr>
                    <w:pStyle w:val="ListBullet"/>
                  </w:pPr>
                  <w:r>
                    <w:t>Built an AI translation engine for defence SOPs with OCR and NLP, delivering accurate regional translations and reducing training delays by 40%.</w:t>
                  </w:r>
                </w:p>
              </w:sdtContent>
            </w:sdt>
            <w:tbl>
              <w:tblPr>
                <w:tblStyle w:val="TableGrid"/>
                <w:tblW w:w="9407" w:type="dxa"/>
                <w:tblBorders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07"/>
                <w:gridCol w:w="1900"/>
              </w:tblGrid>
              <w:tr w:rsidR="007D59D9" w14:paraId="25B8CBEC" w14:textId="77777777">
                <w:trPr>
                  <w:trHeight w:val="264"/>
                </w:trPr>
                <w:tc>
                  <w:tcPr>
                    <w:tcW w:w="7507" w:type="dxa"/>
                    <w:tcBorders>
                      <w:top w:val="nil"/>
                      <w:left w:val="nil"/>
                      <w:bottom w:val="nil"/>
                    </w:tcBorders>
                  </w:tcPr>
                  <w:p w14:paraId="7A64D30F" w14:textId="43D29E3C" w:rsidR="007D59D9" w:rsidRDefault="00000000">
                    <w:sdt>
                      <w:sdtPr>
                        <w:id w:val="-100729910"/>
                        <w:placeholder>
                          <w:docPart w:val="DDCF15453A5340A99F607E618E7E5A15"/>
                        </w:placeholder>
                        <w15:appearance w15:val="hidden"/>
                      </w:sdtPr>
                      <w:sdtContent>
                        <w:r w:rsidR="007D59D9">
                          <w:t>Mini Social Media App with Toxic Comment Classification</w:t>
                        </w:r>
                      </w:sdtContent>
                    </w:sdt>
                    <w:r w:rsidR="00E27D86">
                      <w:t xml:space="preserve"> </w:t>
                    </w:r>
                    <w:r w:rsidR="00E27D86" w:rsidRPr="00E27D86">
                      <w:t>(Python, Flask, MongoDB, Scikit-learn)</w:t>
                    </w:r>
                  </w:p>
                </w:tc>
                <w:tc>
                  <w:tcPr>
                    <w:tcW w:w="1900" w:type="dxa"/>
                    <w:tcBorders>
                      <w:top w:val="nil"/>
                      <w:bottom w:val="nil"/>
                      <w:right w:val="nil"/>
                    </w:tcBorders>
                  </w:tcPr>
                  <w:p w14:paraId="0901D0ED" w14:textId="77777777" w:rsidR="007D59D9" w:rsidRDefault="00000000">
                    <w:pPr>
                      <w:jc w:val="right"/>
                    </w:pPr>
                    <w:sdt>
                      <w:sdtPr>
                        <w:rPr>
                          <w:rFonts w:ascii="Calibri" w:eastAsia="Calibri" w:hAnsi="Calibri" w:cs="Calibri"/>
                          <w:bCs/>
                          <w:szCs w:val="20"/>
                        </w:rPr>
                        <w:id w:val="-226923710"/>
                        <w:placeholder>
                          <w:docPart w:val="2F097FA2BD1B44A6A7E0CF473C8EAC33"/>
                        </w:placeholder>
                        <w15:appearance w15:val="hidden"/>
                      </w:sdtPr>
                      <w:sdtContent>
                        <w:r w:rsidR="007D59D9">
                          <w:rPr>
                            <w:rFonts w:ascii="Calibri" w:eastAsia="Calibri" w:hAnsi="Calibri" w:cs="Calibri"/>
                            <w:bCs/>
                            <w:szCs w:val="20"/>
                          </w:rPr>
                          <w:t>June 2025</w:t>
                        </w:r>
                      </w:sdtContent>
                    </w:sdt>
                  </w:p>
                </w:tc>
              </w:tr>
            </w:tbl>
            <w:sdt>
              <w:sdtPr>
                <w:id w:val="530688427"/>
                <w:placeholder>
                  <w:docPart w:val="BC6E1F41BF2A4F4BB63636D354665948"/>
                </w:placeholder>
                <w15:appearance w15:val="hidden"/>
              </w:sdtPr>
              <w:sdtContent>
                <w:p w14:paraId="3D73DC93" w14:textId="77777777" w:rsidR="007D59D9" w:rsidRPr="00316C32" w:rsidRDefault="007D59D9" w:rsidP="007D59D9">
                  <w:pPr>
                    <w:pStyle w:val="ListBullet"/>
                  </w:pPr>
                  <w:r>
                    <w:t>Developed a platform with real-time comment classification and reporting dashboards to analyze engagement and sentiment.</w:t>
                  </w:r>
                </w:p>
              </w:sdtContent>
            </w:sdt>
            <w:tbl>
              <w:tblPr>
                <w:tblStyle w:val="TableGrid"/>
                <w:tblW w:w="940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07"/>
                <w:gridCol w:w="1900"/>
              </w:tblGrid>
              <w:tr w:rsidR="007D59D9" w14:paraId="48CC2E1C" w14:textId="77777777">
                <w:trPr>
                  <w:trHeight w:val="264"/>
                </w:trPr>
                <w:tc>
                  <w:tcPr>
                    <w:tcW w:w="7507" w:type="dxa"/>
                  </w:tcPr>
                  <w:p w14:paraId="20E1C3F4" w14:textId="38BAAAEC" w:rsidR="007D59D9" w:rsidRDefault="00000000">
                    <w:sdt>
                      <w:sdtPr>
                        <w:id w:val="2058352713"/>
                        <w:placeholder>
                          <w:docPart w:val="8067AAF5E9C8440A8306BE83EA65C3BA"/>
                        </w:placeholder>
                        <w15:appearance w15:val="hidden"/>
                      </w:sdtPr>
                      <w:sdtContent>
                        <w:r w:rsidR="007D59D9">
                          <w:t>Workplace Activity Recognition System</w:t>
                        </w:r>
                      </w:sdtContent>
                    </w:sdt>
                    <w:r w:rsidR="00E27D86">
                      <w:t xml:space="preserve"> </w:t>
                    </w:r>
                    <w:r w:rsidR="00E27D86" w:rsidRPr="00E27D86">
                      <w:t>(Python, YOLOv5, TensorFlow, OpenCV, Streamlit)</w:t>
                    </w:r>
                  </w:p>
                </w:tc>
                <w:tc>
                  <w:tcPr>
                    <w:tcW w:w="1900" w:type="dxa"/>
                  </w:tcPr>
                  <w:p w14:paraId="1027253C" w14:textId="77777777" w:rsidR="007D59D9" w:rsidRDefault="00000000">
                    <w:pPr>
                      <w:jc w:val="right"/>
                      <w:rPr>
                        <w:szCs w:val="20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Cs/>
                          <w:szCs w:val="20"/>
                        </w:rPr>
                        <w:id w:val="-2118901421"/>
                        <w:placeholder>
                          <w:docPart w:val="20ED25DD8A6E48369342C4284F48914E"/>
                        </w:placeholder>
                        <w15:appearance w15:val="hidden"/>
                      </w:sdtPr>
                      <w:sdtContent>
                        <w:r w:rsidR="007D59D9">
                          <w:rPr>
                            <w:rFonts w:ascii="Calibri" w:eastAsia="Calibri" w:hAnsi="Calibri" w:cs="Calibri"/>
                            <w:bCs/>
                            <w:szCs w:val="20"/>
                          </w:rPr>
                          <w:t>February 2025</w:t>
                        </w:r>
                      </w:sdtContent>
                    </w:sdt>
                  </w:p>
                </w:tc>
              </w:tr>
            </w:tbl>
            <w:p w14:paraId="774E9304" w14:textId="090D0BE2" w:rsidR="007D59D9" w:rsidRDefault="007D59D9" w:rsidP="00E27D86">
              <w:pPr>
                <w:pStyle w:val="ListBullet"/>
              </w:pPr>
              <w:r>
                <w:t>Implemented computer vision models with YOLO and TensorFlow, integrated into Streamlit dashboards for monitoring and safety compliance.</w:t>
              </w:r>
            </w:p>
            <w:tbl>
              <w:tblPr>
                <w:tblStyle w:val="TableGrid"/>
                <w:tblW w:w="940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07"/>
                <w:gridCol w:w="1900"/>
              </w:tblGrid>
              <w:tr w:rsidR="00E27D86" w14:paraId="190A007C" w14:textId="77777777">
                <w:trPr>
                  <w:trHeight w:val="264"/>
                </w:trPr>
                <w:tc>
                  <w:tcPr>
                    <w:tcW w:w="7507" w:type="dxa"/>
                  </w:tcPr>
                  <w:p w14:paraId="1CDAEA6B" w14:textId="662FA172" w:rsidR="00E27D86" w:rsidRDefault="00E27D86">
                    <w:bookmarkStart w:id="1" w:name="_Hlk209124034"/>
                    <w:r>
                      <w:t xml:space="preserve">Student Vice President, Department of </w:t>
                    </w:r>
                    <w:bookmarkEnd w:id="1"/>
                    <w:r>
                      <w:t>IT</w:t>
                    </w:r>
                  </w:p>
                </w:tc>
                <w:tc>
                  <w:tcPr>
                    <w:tcW w:w="1900" w:type="dxa"/>
                  </w:tcPr>
                  <w:p w14:paraId="155FD8B9" w14:textId="49C90913" w:rsidR="00E27D86" w:rsidRDefault="00000000">
                    <w:pPr>
                      <w:jc w:val="right"/>
                      <w:rPr>
                        <w:szCs w:val="20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Cs/>
                          <w:szCs w:val="20"/>
                        </w:rPr>
                        <w:id w:val="114644604"/>
                        <w:placeholder>
                          <w:docPart w:val="FDCBFB72226F43D599177469AC38D8CF"/>
                        </w:placeholder>
                        <w15:appearance w15:val="hidden"/>
                      </w:sdtPr>
                      <w:sdtContent>
                        <w:r w:rsidR="00E27D86">
                          <w:rPr>
                            <w:rFonts w:ascii="Calibri" w:eastAsia="Calibri" w:hAnsi="Calibri" w:cs="Calibri"/>
                            <w:bCs/>
                            <w:szCs w:val="20"/>
                          </w:rPr>
                          <w:t>2022-2024</w:t>
                        </w:r>
                      </w:sdtContent>
                    </w:sdt>
                  </w:p>
                </w:tc>
              </w:tr>
            </w:tbl>
            <w:p w14:paraId="2FC14F44" w14:textId="6BD45EE8" w:rsidR="00E27D86" w:rsidRDefault="00031929" w:rsidP="00E27D86">
              <w:pPr>
                <w:pStyle w:val="ListBullet"/>
              </w:pPr>
              <w:bookmarkStart w:id="2" w:name="_Hlk209124083"/>
              <w:r>
                <w:t xml:space="preserve">Represented student body and coordinated academic and cultural </w:t>
              </w:r>
              <w:bookmarkEnd w:id="2"/>
              <w:r w:rsidR="00587C4A">
                <w:t>events.</w:t>
              </w:r>
            </w:p>
            <w:tbl>
              <w:tblPr>
                <w:tblStyle w:val="TableGrid"/>
                <w:tblW w:w="940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07"/>
                <w:gridCol w:w="1900"/>
              </w:tblGrid>
              <w:tr w:rsidR="00031929" w14:paraId="2A770955" w14:textId="77777777">
                <w:trPr>
                  <w:trHeight w:val="264"/>
                </w:trPr>
                <w:tc>
                  <w:tcPr>
                    <w:tcW w:w="7507" w:type="dxa"/>
                  </w:tcPr>
                  <w:p w14:paraId="00DC7975" w14:textId="0A78FDBA" w:rsidR="00031929" w:rsidRDefault="00031929">
                    <w:r>
                      <w:t>NSS Coordinator</w:t>
                    </w:r>
                  </w:p>
                </w:tc>
                <w:tc>
                  <w:tcPr>
                    <w:tcW w:w="1900" w:type="dxa"/>
                  </w:tcPr>
                  <w:p w14:paraId="252C2AEA" w14:textId="77777777" w:rsidR="00031929" w:rsidRDefault="00000000">
                    <w:pPr>
                      <w:jc w:val="right"/>
                      <w:rPr>
                        <w:szCs w:val="20"/>
                      </w:rPr>
                    </w:pPr>
                    <w:sdt>
                      <w:sdtPr>
                        <w:rPr>
                          <w:rFonts w:ascii="Calibri" w:eastAsia="Calibri" w:hAnsi="Calibri" w:cs="Calibri"/>
                          <w:bCs/>
                          <w:szCs w:val="20"/>
                        </w:rPr>
                        <w:id w:val="-56399326"/>
                        <w:placeholder>
                          <w:docPart w:val="3388D4CEC7864D91AE8802584CC2F850"/>
                        </w:placeholder>
                        <w15:appearance w15:val="hidden"/>
                      </w:sdtPr>
                      <w:sdtContent>
                        <w:r w:rsidR="00031929">
                          <w:rPr>
                            <w:rFonts w:ascii="Calibri" w:eastAsia="Calibri" w:hAnsi="Calibri" w:cs="Calibri"/>
                            <w:bCs/>
                            <w:szCs w:val="20"/>
                          </w:rPr>
                          <w:t>2022-2024</w:t>
                        </w:r>
                      </w:sdtContent>
                    </w:sdt>
                  </w:p>
                </w:tc>
              </w:tr>
            </w:tbl>
            <w:p w14:paraId="3C185116" w14:textId="77777777" w:rsidR="00031929" w:rsidRDefault="00031929" w:rsidP="00031929">
              <w:pPr>
                <w:pStyle w:val="ListBullet"/>
              </w:pPr>
              <w:r>
                <w:t>Organized and led community service programs, fostering student participation in social initiatives.</w:t>
              </w:r>
            </w:p>
            <w:p w14:paraId="33ADDB4F" w14:textId="79548FA9" w:rsidR="00031929" w:rsidRDefault="00031929" w:rsidP="00031929">
              <w:pPr>
                <w:pStyle w:val="ListBullet"/>
                <w:numPr>
                  <w:ilvl w:val="0"/>
                  <w:numId w:val="0"/>
                </w:numPr>
              </w:pPr>
            </w:p>
            <w:p w14:paraId="53FF05CF" w14:textId="7E66327F" w:rsidR="00E27D86" w:rsidRDefault="00000000" w:rsidP="00E27D86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1230A99" w14:textId="77777777" w:rsidTr="000B4CAB">
        <w:tc>
          <w:tcPr>
            <w:tcW w:w="9360" w:type="dxa"/>
          </w:tcPr>
          <w:p w14:paraId="4E5E4251" w14:textId="77777777" w:rsidR="00316C32" w:rsidRPr="00316C32" w:rsidRDefault="00000000">
            <w:pPr>
              <w:pStyle w:val="Heading2"/>
            </w:pPr>
            <w:sdt>
              <w:sdtPr>
                <w:id w:val="-1918079314"/>
                <w:placeholder>
                  <w:docPart w:val="8906BA839D1B4E5BB32110B34D3E49A3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00D52" w14:textId="38AC773B" w:rsidR="00031929" w:rsidRPr="006D1EC7" w:rsidRDefault="006D1EC7" w:rsidP="00031929">
      <w:pPr>
        <w:rPr>
          <w:b w:val="0"/>
          <w:bCs/>
          <w:color w:val="auto"/>
          <w:lang w:val="en-IN"/>
        </w:rPr>
      </w:pPr>
      <w:r w:rsidRPr="006D1EC7">
        <w:rPr>
          <w:color w:val="auto"/>
        </w:rPr>
        <w:t>Programming Languages:</w:t>
      </w:r>
      <w:r w:rsidRPr="006D1EC7">
        <w:rPr>
          <w:b w:val="0"/>
          <w:bCs/>
          <w:color w:val="auto"/>
        </w:rPr>
        <w:t xml:space="preserve"> Python, SQL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Databases:</w:t>
      </w:r>
      <w:r w:rsidRPr="006D1EC7">
        <w:rPr>
          <w:b w:val="0"/>
          <w:bCs/>
          <w:color w:val="auto"/>
        </w:rPr>
        <w:t xml:space="preserve"> MySQL, PostgreSQL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Data Science &amp; ML Skills:</w:t>
      </w:r>
      <w:r w:rsidRPr="006D1EC7">
        <w:rPr>
          <w:b w:val="0"/>
          <w:bCs/>
          <w:color w:val="auto"/>
        </w:rPr>
        <w:t xml:space="preserve"> Machine Learning, Deep Learning, NLP, Computer Vision, Predictive Analytics, Text Mining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Data Processing &amp; Engineering: Data</w:t>
      </w:r>
      <w:r w:rsidRPr="006D1EC7">
        <w:rPr>
          <w:b w:val="0"/>
          <w:bCs/>
          <w:color w:val="auto"/>
        </w:rPr>
        <w:t xml:space="preserve"> Preprocessing, Feature Engineering, ETL Pipelines, Web Scraping, Text Extraction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Frameworks &amp; Libraries</w:t>
      </w:r>
      <w:r w:rsidRPr="006D1EC7">
        <w:rPr>
          <w:b w:val="0"/>
          <w:bCs/>
          <w:color w:val="auto"/>
        </w:rPr>
        <w:t>: TensorFlow, PyTorch, Scikit-learn, Pandas, NumPy, Matplotlib, Seaborn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Data Visualization &amp; BI Tools:</w:t>
      </w:r>
      <w:r w:rsidRPr="006D1EC7">
        <w:rPr>
          <w:b w:val="0"/>
          <w:bCs/>
          <w:color w:val="auto"/>
        </w:rPr>
        <w:t xml:space="preserve"> Power BI, Tableau, Microsoft Excel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Web &amp; API Development:</w:t>
      </w:r>
      <w:r w:rsidRPr="006D1EC7">
        <w:rPr>
          <w:b w:val="0"/>
          <w:bCs/>
          <w:color w:val="auto"/>
        </w:rPr>
        <w:t xml:space="preserve"> Flask, Streamlit, API Development</w:t>
      </w:r>
      <w:r w:rsidRPr="006D1EC7">
        <w:rPr>
          <w:b w:val="0"/>
          <w:bCs/>
          <w:color w:val="auto"/>
        </w:rPr>
        <w:br/>
      </w:r>
      <w:r w:rsidRPr="006D1EC7">
        <w:rPr>
          <w:color w:val="auto"/>
        </w:rPr>
        <w:t>Cloud &amp; DevOps Tools:</w:t>
      </w:r>
      <w:r w:rsidRPr="006D1EC7">
        <w:rPr>
          <w:b w:val="0"/>
          <w:bCs/>
          <w:color w:val="auto"/>
        </w:rPr>
        <w:t xml:space="preserve"> Docker, AWS EC2, Git</w:t>
      </w:r>
      <w:r w:rsidR="00606407" w:rsidRPr="006D1EC7">
        <w:rPr>
          <w:b w:val="0"/>
          <w:bCs/>
          <w:color w:val="auto"/>
          <w:lang w:val="en-IN"/>
        </w:rPr>
        <w:t xml:space="preserve"> </w:t>
      </w:r>
      <w:r w:rsidR="00427F6B">
        <w:rPr>
          <w:b w:val="0"/>
          <w:bCs/>
          <w:color w:val="auto"/>
          <w:lang w:val="en-IN"/>
        </w:rPr>
        <w:t>,GCP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031929" w:rsidRPr="00316C32" w14:paraId="14E8D218" w14:textId="77777777">
        <w:tc>
          <w:tcPr>
            <w:tcW w:w="9360" w:type="dxa"/>
          </w:tcPr>
          <w:sdt>
            <w:sdtPr>
              <w:id w:val="-869912306"/>
              <w:placeholder>
                <w:docPart w:val="2936616E2D44476B830A7D35DFFC45C2"/>
              </w:placeholder>
              <w15:appearance w15:val="hidden"/>
            </w:sdtPr>
            <w:sdtContent>
              <w:p w14:paraId="22182FA7" w14:textId="023CAA91" w:rsidR="00031929" w:rsidRPr="00031929" w:rsidRDefault="00031929" w:rsidP="00031929">
                <w:pPr>
                  <w:pStyle w:val="Heading2"/>
                  <w:rPr>
                    <w:lang w:val="en-IN"/>
                  </w:rPr>
                </w:pPr>
                <w:r w:rsidRPr="00031929">
                  <w:rPr>
                    <w:lang w:val="en-IN"/>
                  </w:rPr>
                  <w:t>Professional Training &amp; Certifications</w:t>
                </w:r>
              </w:p>
            </w:sdtContent>
          </w:sdt>
        </w:tc>
      </w:tr>
    </w:tbl>
    <w:p w14:paraId="674F3E3D" w14:textId="77777777" w:rsidR="00031929" w:rsidRPr="00031929" w:rsidRDefault="00031929" w:rsidP="00031929">
      <w:pPr>
        <w:rPr>
          <w:b w:val="0"/>
          <w:bCs/>
          <w:color w:val="auto"/>
          <w:lang w:val="en-IN"/>
        </w:rPr>
      </w:pPr>
    </w:p>
    <w:p w14:paraId="27EE5EF2" w14:textId="601432DC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 w:val="0"/>
          <w:bCs/>
          <w:color w:val="auto"/>
          <w:lang w:val="en-IN"/>
        </w:rPr>
        <w:t xml:space="preserve"> </w:t>
      </w:r>
      <w:r w:rsidRPr="00031929">
        <w:rPr>
          <w:bCs/>
          <w:color w:val="auto"/>
          <w:lang w:val="en-IN"/>
        </w:rPr>
        <w:t>Artificial Intelligence – Diploma Course</w:t>
      </w:r>
      <w:r w:rsidRPr="00031929">
        <w:rPr>
          <w:b w:val="0"/>
          <w:bCs/>
          <w:color w:val="auto"/>
          <w:lang w:val="en-IN"/>
        </w:rPr>
        <w:t xml:space="preserve"> – State University of New York (SUNY), </w:t>
      </w:r>
      <w:r w:rsidR="0074612C">
        <w:rPr>
          <w:b w:val="0"/>
          <w:bCs/>
          <w:color w:val="auto"/>
          <w:lang w:val="en-IN"/>
        </w:rPr>
        <w:t xml:space="preserve">Online </w:t>
      </w:r>
    </w:p>
    <w:p w14:paraId="7EBD40C1" w14:textId="5AAB1D25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Professional Program in Data Science &amp; AI</w:t>
      </w:r>
      <w:r w:rsidRPr="00031929">
        <w:rPr>
          <w:b w:val="0"/>
          <w:bCs/>
          <w:color w:val="auto"/>
          <w:lang w:val="en-IN"/>
        </w:rPr>
        <w:t xml:space="preserve"> – 360DigiTMG, Chennai (2024–2025)</w:t>
      </w:r>
    </w:p>
    <w:p w14:paraId="3D6A19F5" w14:textId="1533EA59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Data Science &amp; AI</w:t>
      </w:r>
      <w:r w:rsidRPr="00031929">
        <w:rPr>
          <w:b w:val="0"/>
          <w:bCs/>
          <w:color w:val="auto"/>
          <w:lang w:val="en-IN"/>
        </w:rPr>
        <w:t xml:space="preserve"> – 360DigiTMG</w:t>
      </w:r>
    </w:p>
    <w:p w14:paraId="2A72B0EF" w14:textId="45076B3E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Python Programming</w:t>
      </w:r>
      <w:r w:rsidRPr="00031929">
        <w:rPr>
          <w:b w:val="0"/>
          <w:bCs/>
          <w:color w:val="auto"/>
          <w:lang w:val="en-IN"/>
        </w:rPr>
        <w:t xml:space="preserve"> – 360DigiTMG</w:t>
      </w:r>
    </w:p>
    <w:p w14:paraId="0CFA8E01" w14:textId="2B9B6210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SQL Basics</w:t>
      </w:r>
      <w:r w:rsidRPr="00031929">
        <w:rPr>
          <w:b w:val="0"/>
          <w:bCs/>
          <w:color w:val="auto"/>
          <w:lang w:val="en-IN"/>
        </w:rPr>
        <w:t xml:space="preserve"> – 360DigiTMG</w:t>
      </w:r>
    </w:p>
    <w:p w14:paraId="0326734A" w14:textId="16490FCF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Microsoft Power BI</w:t>
      </w:r>
      <w:r w:rsidRPr="00031929">
        <w:rPr>
          <w:b w:val="0"/>
          <w:bCs/>
          <w:color w:val="auto"/>
          <w:lang w:val="en-IN"/>
        </w:rPr>
        <w:t xml:space="preserve"> – 360DigiTMG</w:t>
      </w:r>
    </w:p>
    <w:p w14:paraId="752196D3" w14:textId="66D3DB25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Python for Data Science</w:t>
      </w:r>
      <w:r w:rsidRPr="00031929">
        <w:rPr>
          <w:b w:val="0"/>
          <w:bCs/>
          <w:color w:val="auto"/>
          <w:lang w:val="en-IN"/>
        </w:rPr>
        <w:t xml:space="preserve"> – NPTEL</w:t>
      </w:r>
    </w:p>
    <w:p w14:paraId="24A41EA8" w14:textId="0EE40822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Advanced Microsoft Office</w:t>
      </w:r>
      <w:r w:rsidR="00906B1C">
        <w:rPr>
          <w:bCs/>
          <w:color w:val="auto"/>
          <w:lang w:val="en-IN"/>
        </w:rPr>
        <w:t>(Excel, Word, PowerPoint)</w:t>
      </w:r>
      <w:r w:rsidRPr="00031929">
        <w:rPr>
          <w:b w:val="0"/>
          <w:bCs/>
          <w:color w:val="auto"/>
          <w:lang w:val="en-IN"/>
        </w:rPr>
        <w:t xml:space="preserve"> – Naanmudhalvan</w:t>
      </w:r>
    </w:p>
    <w:p w14:paraId="4738E321" w14:textId="04176308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English Typewriting (First Class, Distinction)</w:t>
      </w:r>
      <w:r w:rsidRPr="00031929">
        <w:rPr>
          <w:b w:val="0"/>
          <w:bCs/>
          <w:color w:val="auto"/>
          <w:lang w:val="en-IN"/>
        </w:rPr>
        <w:t xml:space="preserve"> – Govt. of Tamil Nadu</w:t>
      </w:r>
    </w:p>
    <w:p w14:paraId="6C6E497E" w14:textId="57F16510" w:rsidR="00031929" w:rsidRPr="00031929" w:rsidRDefault="00031929" w:rsidP="00031929">
      <w:pPr>
        <w:rPr>
          <w:b w:val="0"/>
          <w:bCs/>
          <w:color w:val="auto"/>
          <w:lang w:val="en-IN"/>
        </w:rPr>
      </w:pPr>
      <w:r w:rsidRPr="00031929">
        <w:rPr>
          <w:bCs/>
          <w:color w:val="auto"/>
          <w:lang w:val="en-IN"/>
        </w:rPr>
        <w:t>Diploma in Desktop Publishing</w:t>
      </w:r>
      <w:r w:rsidRPr="00031929">
        <w:rPr>
          <w:b w:val="0"/>
          <w:bCs/>
          <w:color w:val="auto"/>
          <w:lang w:val="en-IN"/>
        </w:rPr>
        <w:t xml:space="preserve"> – CSC</w:t>
      </w:r>
    </w:p>
    <w:p w14:paraId="47F5966A" w14:textId="7D29B3C1" w:rsidR="633BCDEC" w:rsidRPr="00316C32" w:rsidRDefault="633BCDEC" w:rsidP="00316C32">
      <w:pPr>
        <w:rPr>
          <w:rStyle w:val="NotBold"/>
        </w:rPr>
      </w:pPr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51765"/>
    <w:multiLevelType w:val="multilevel"/>
    <w:tmpl w:val="80C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82D82"/>
    <w:multiLevelType w:val="hybridMultilevel"/>
    <w:tmpl w:val="1B5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5"/>
  </w:num>
  <w:num w:numId="2" w16cid:durableId="208499492">
    <w:abstractNumId w:val="19"/>
  </w:num>
  <w:num w:numId="3" w16cid:durableId="733358831">
    <w:abstractNumId w:val="6"/>
  </w:num>
  <w:num w:numId="4" w16cid:durableId="700475163">
    <w:abstractNumId w:val="17"/>
  </w:num>
  <w:num w:numId="5" w16cid:durableId="1963490968">
    <w:abstractNumId w:val="13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2"/>
  </w:num>
  <w:num w:numId="9" w16cid:durableId="123549603">
    <w:abstractNumId w:val="9"/>
  </w:num>
  <w:num w:numId="10" w16cid:durableId="1309941647">
    <w:abstractNumId w:val="18"/>
  </w:num>
  <w:num w:numId="11" w16cid:durableId="404760913">
    <w:abstractNumId w:val="8"/>
  </w:num>
  <w:num w:numId="12" w16cid:durableId="2018582123">
    <w:abstractNumId w:val="11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6"/>
  </w:num>
  <w:num w:numId="19" w16cid:durableId="852495639">
    <w:abstractNumId w:val="10"/>
  </w:num>
  <w:num w:numId="20" w16cid:durableId="1230844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7E"/>
    <w:rsid w:val="00016D3E"/>
    <w:rsid w:val="00031929"/>
    <w:rsid w:val="00034A9E"/>
    <w:rsid w:val="00054A06"/>
    <w:rsid w:val="00084F0C"/>
    <w:rsid w:val="00092749"/>
    <w:rsid w:val="000A7A1D"/>
    <w:rsid w:val="000B4CAB"/>
    <w:rsid w:val="00115755"/>
    <w:rsid w:val="00115892"/>
    <w:rsid w:val="001368B3"/>
    <w:rsid w:val="0016682E"/>
    <w:rsid w:val="001728A6"/>
    <w:rsid w:val="001A7434"/>
    <w:rsid w:val="002073B6"/>
    <w:rsid w:val="00231796"/>
    <w:rsid w:val="00240B68"/>
    <w:rsid w:val="0025657E"/>
    <w:rsid w:val="00256C1D"/>
    <w:rsid w:val="00261257"/>
    <w:rsid w:val="002A338B"/>
    <w:rsid w:val="002F7CB0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27F6B"/>
    <w:rsid w:val="00433D71"/>
    <w:rsid w:val="00451B9B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800E2"/>
    <w:rsid w:val="00587C4A"/>
    <w:rsid w:val="00595227"/>
    <w:rsid w:val="005953C2"/>
    <w:rsid w:val="005D339C"/>
    <w:rsid w:val="005F155B"/>
    <w:rsid w:val="00606407"/>
    <w:rsid w:val="00616FEC"/>
    <w:rsid w:val="00662603"/>
    <w:rsid w:val="00670EAB"/>
    <w:rsid w:val="00680419"/>
    <w:rsid w:val="006D1EC7"/>
    <w:rsid w:val="007133C8"/>
    <w:rsid w:val="00745271"/>
    <w:rsid w:val="0074612C"/>
    <w:rsid w:val="00781FA7"/>
    <w:rsid w:val="007D1F1C"/>
    <w:rsid w:val="007D59D9"/>
    <w:rsid w:val="007E4341"/>
    <w:rsid w:val="0084324B"/>
    <w:rsid w:val="00845CE1"/>
    <w:rsid w:val="008C5765"/>
    <w:rsid w:val="008E5BD4"/>
    <w:rsid w:val="00906B1C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528AC"/>
    <w:rsid w:val="00B54915"/>
    <w:rsid w:val="00B650FA"/>
    <w:rsid w:val="00B8310C"/>
    <w:rsid w:val="00BA1F7D"/>
    <w:rsid w:val="00BB7753"/>
    <w:rsid w:val="00BC326B"/>
    <w:rsid w:val="00C57F27"/>
    <w:rsid w:val="00C61E63"/>
    <w:rsid w:val="00C73E1E"/>
    <w:rsid w:val="00C7525A"/>
    <w:rsid w:val="00C778F0"/>
    <w:rsid w:val="00CE4189"/>
    <w:rsid w:val="00D04515"/>
    <w:rsid w:val="00D3309C"/>
    <w:rsid w:val="00D608C2"/>
    <w:rsid w:val="00DA4C27"/>
    <w:rsid w:val="00DB0671"/>
    <w:rsid w:val="00DC490D"/>
    <w:rsid w:val="00E00A21"/>
    <w:rsid w:val="00E123A2"/>
    <w:rsid w:val="00E27D86"/>
    <w:rsid w:val="00EB23AF"/>
    <w:rsid w:val="00EE180B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E2D"/>
  <w15:chartTrackingRefBased/>
  <w15:docId w15:val="{0DAC9E56-342F-4374-ACD2-FEF28C1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hari16.github.io/myprofil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riharan-elangovan-b0162a23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ha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64230F79324228AA08F14716AE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1BDA3-F50F-4198-956D-989BCB59DC6C}"/>
      </w:docPartPr>
      <w:docPartBody>
        <w:p w:rsidR="00E77F6E" w:rsidRDefault="00000000">
          <w:pPr>
            <w:pStyle w:val="5C64230F79324228AA08F14716AEDFF3"/>
          </w:pPr>
          <w:r w:rsidRPr="002073B6">
            <w:t>yourname@example.com</w:t>
          </w:r>
        </w:p>
      </w:docPartBody>
    </w:docPart>
    <w:docPart>
      <w:docPartPr>
        <w:name w:val="CAD3B24AF1B747F6A9A38A0B15633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B049-B90F-4C41-8ED2-51C2E08A9436}"/>
      </w:docPartPr>
      <w:docPartBody>
        <w:p w:rsidR="00E77F6E" w:rsidRDefault="00000000">
          <w:pPr>
            <w:pStyle w:val="CAD3B24AF1B747F6A9A38A0B15633ECA"/>
          </w:pPr>
          <w:r w:rsidRPr="002073B6">
            <w:t>www.example.com</w:t>
          </w:r>
        </w:p>
      </w:docPartBody>
    </w:docPart>
    <w:docPart>
      <w:docPartPr>
        <w:name w:val="D64F3E33CFC043FDB433D7E153B0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422A-67FD-405B-B380-BBAD61ABAD29}"/>
      </w:docPartPr>
      <w:docPartBody>
        <w:p w:rsidR="00E77F6E" w:rsidRDefault="00000000">
          <w:pPr>
            <w:pStyle w:val="D64F3E33CFC043FDB433D7E153B0537D"/>
          </w:pPr>
          <w:r w:rsidRPr="00316C32">
            <w:t>Education</w:t>
          </w:r>
        </w:p>
      </w:docPartBody>
    </w:docPart>
    <w:docPart>
      <w:docPartPr>
        <w:name w:val="250E0E5DB8F54B0293D1E6FCC0FA9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ABD51-958C-47A8-B51A-A8120BC8599D}"/>
      </w:docPartPr>
      <w:docPartBody>
        <w:p w:rsidR="00E77F6E" w:rsidRDefault="00000000">
          <w:pPr>
            <w:pStyle w:val="250E0E5DB8F54B0293D1E6FCC0FA9E93"/>
          </w:pPr>
          <w:r w:rsidRPr="00F9176F">
            <w:t>College</w:t>
          </w:r>
        </w:p>
      </w:docPartBody>
    </w:docPart>
    <w:docPart>
      <w:docPartPr>
        <w:name w:val="D2043BE02867472CB44076BD92CBE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3CD-E351-479C-A66E-9936246CABFC}"/>
      </w:docPartPr>
      <w:docPartBody>
        <w:p w:rsidR="00E77F6E" w:rsidRDefault="00000000">
          <w:pPr>
            <w:pStyle w:val="D2043BE02867472CB44076BD92CBE8FC"/>
          </w:pPr>
          <w:r w:rsidRPr="00F9176F">
            <w:t>Graduation year</w:t>
          </w:r>
        </w:p>
      </w:docPartBody>
    </w:docPart>
    <w:docPart>
      <w:docPartPr>
        <w:name w:val="D60668EB4EEE42339DBDE73A3A13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BFD4E-7BDF-489D-85BE-C8305DE2C9B7}"/>
      </w:docPartPr>
      <w:docPartBody>
        <w:p w:rsidR="00E77F6E" w:rsidRDefault="00000000">
          <w:pPr>
            <w:pStyle w:val="D60668EB4EEE42339DBDE73A3A13C125"/>
          </w:pPr>
          <w:r w:rsidRPr="000B4CAB">
            <w:t>Bachelor of Arts, Degree, GPA</w:t>
          </w:r>
        </w:p>
      </w:docPartBody>
    </w:docPart>
    <w:docPart>
      <w:docPartPr>
        <w:name w:val="2A44E2ED26404FCA91D5B55EF737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6E028-A8CD-47DD-AEAD-D5D79879CB6E}"/>
      </w:docPartPr>
      <w:docPartBody>
        <w:p w:rsidR="00E77F6E" w:rsidRDefault="00000000">
          <w:pPr>
            <w:pStyle w:val="2A44E2ED26404FCA91D5B55EF7379D94"/>
          </w:pPr>
          <w:r w:rsidRPr="00F9176F">
            <w:t>Professional experience</w:t>
          </w:r>
        </w:p>
      </w:docPartBody>
    </w:docPart>
    <w:docPart>
      <w:docPartPr>
        <w:name w:val="17A80E2A737848BEA1ECC37534C38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21E35-15DA-4AF7-9E04-484E258526CF}"/>
      </w:docPartPr>
      <w:docPartBody>
        <w:p w:rsidR="00E77F6E" w:rsidRDefault="00000000">
          <w:pPr>
            <w:pStyle w:val="17A80E2A737848BEA1ECC37534C387C7"/>
          </w:pPr>
          <w:r>
            <w:t>Company</w:t>
          </w:r>
        </w:p>
      </w:docPartBody>
    </w:docPart>
    <w:docPart>
      <w:docPartPr>
        <w:name w:val="CFEB90919F5F4D0CB3BD5D10740B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24231-EEC8-4BC9-9DF5-281A42723E64}"/>
      </w:docPartPr>
      <w:docPartBody>
        <w:p w:rsidR="00E77F6E" w:rsidRDefault="00000000">
          <w:pPr>
            <w:pStyle w:val="CFEB90919F5F4D0CB3BD5D10740B65F0"/>
          </w:pPr>
          <w:r>
            <w:t>Month Year</w:t>
          </w:r>
        </w:p>
      </w:docPartBody>
    </w:docPart>
    <w:docPart>
      <w:docPartPr>
        <w:name w:val="7D2BA1E5558B415E862D52A9CB9B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74D4A-0181-41A7-90D5-8611B63E085D}"/>
      </w:docPartPr>
      <w:docPartBody>
        <w:p w:rsidR="00E77F6E" w:rsidRDefault="00000000">
          <w:pPr>
            <w:pStyle w:val="7D2BA1E5558B415E862D52A9CB9BAA99"/>
          </w:pPr>
          <w:r w:rsidRPr="00F9176F">
            <w:t>Role</w:t>
          </w:r>
        </w:p>
      </w:docPartBody>
    </w:docPart>
    <w:docPart>
      <w:docPartPr>
        <w:name w:val="D131853B435E46C7B7EE17420D94B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8C2F2-7CFA-4ECD-BC34-0E57A6059A31}"/>
      </w:docPartPr>
      <w:docPartBody>
        <w:p w:rsidR="00E77F6E" w:rsidRDefault="00000000">
          <w:pPr>
            <w:pStyle w:val="D131853B435E46C7B7EE17420D94B78D"/>
          </w:pPr>
          <w:r>
            <w:t>Company</w:t>
          </w:r>
        </w:p>
      </w:docPartBody>
    </w:docPart>
    <w:docPart>
      <w:docPartPr>
        <w:name w:val="629C5A0B5F194498A62F2935E2D12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3480-F1F9-4F83-AC6F-63DBB232728A}"/>
      </w:docPartPr>
      <w:docPartBody>
        <w:p w:rsidR="00E77F6E" w:rsidRDefault="00000000">
          <w:pPr>
            <w:pStyle w:val="629C5A0B5F194498A62F2935E2D12A04"/>
          </w:pPr>
          <w:r>
            <w:t>Month Year</w:t>
          </w:r>
        </w:p>
      </w:docPartBody>
    </w:docPart>
    <w:docPart>
      <w:docPartPr>
        <w:name w:val="698D2DAEC9B4428AAB2340A98252E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8710-5892-4409-8E1B-2805CDF3D5DF}"/>
      </w:docPartPr>
      <w:docPartBody>
        <w:p w:rsidR="00E77F6E" w:rsidRDefault="00000000">
          <w:pPr>
            <w:pStyle w:val="698D2DAEC9B4428AAB2340A98252EDE0"/>
          </w:pPr>
          <w:r w:rsidRPr="00F9176F">
            <w:t>Role</w:t>
          </w:r>
        </w:p>
      </w:docPartBody>
    </w:docPart>
    <w:docPart>
      <w:docPartPr>
        <w:name w:val="24338E624C0B4327A10299356BE3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8BBC-5697-4AAA-B688-2F3DD283ADC9}"/>
      </w:docPartPr>
      <w:docPartBody>
        <w:p w:rsidR="00E77F6E" w:rsidRDefault="00000000">
          <w:pPr>
            <w:pStyle w:val="24338E624C0B4327A10299356BE37B6A"/>
          </w:pPr>
          <w:r w:rsidRPr="00316C32">
            <w:t>Projects &amp; extracurricular</w:t>
          </w:r>
        </w:p>
      </w:docPartBody>
    </w:docPart>
    <w:docPart>
      <w:docPartPr>
        <w:name w:val="8906BA839D1B4E5BB32110B34D3E4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0B9FA-CDD6-4637-9B10-41FB2921D67B}"/>
      </w:docPartPr>
      <w:docPartBody>
        <w:p w:rsidR="00E77F6E" w:rsidRDefault="00000000">
          <w:pPr>
            <w:pStyle w:val="8906BA839D1B4E5BB32110B34D3E49A3"/>
          </w:pPr>
          <w:r>
            <w:t>Skills</w:t>
          </w:r>
        </w:p>
      </w:docPartBody>
    </w:docPart>
    <w:docPart>
      <w:docPartPr>
        <w:name w:val="C03A22E6866046A8B9BDD6C237FD8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B4D03-A206-4A18-85DB-B9048C79383B}"/>
      </w:docPartPr>
      <w:docPartBody>
        <w:p w:rsidR="00E77F6E" w:rsidRDefault="00DD1DED" w:rsidP="00DD1DED">
          <w:pPr>
            <w:pStyle w:val="C03A22E6866046A8B9BDD6C237FD8125"/>
          </w:pPr>
          <w:r w:rsidRPr="00316C32">
            <w:t>Describe what you did and what your impact was</w:t>
          </w:r>
        </w:p>
      </w:docPartBody>
    </w:docPart>
    <w:docPart>
      <w:docPartPr>
        <w:name w:val="81D57E4FB2E14A83972CE4F7A9DA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2660-D652-4A98-9584-9EF500CF1D4B}"/>
      </w:docPartPr>
      <w:docPartBody>
        <w:p w:rsidR="00DD1DED" w:rsidRPr="00316C32" w:rsidRDefault="00DD1DED">
          <w:pPr>
            <w:pStyle w:val="ListBullet"/>
            <w:ind w:left="720" w:hanging="360"/>
          </w:pPr>
          <w:r w:rsidRPr="00316C32">
            <w:t>Describe what you did and what your impact was</w:t>
          </w:r>
        </w:p>
        <w:p w:rsidR="00E77F6E" w:rsidRDefault="00DD1DED" w:rsidP="00DD1DED">
          <w:pPr>
            <w:pStyle w:val="81D57E4FB2E14A83972CE4F7A9DAD695"/>
          </w:pPr>
          <w:r w:rsidRPr="00316C32">
            <w:t>Remember to be concise</w:t>
          </w:r>
        </w:p>
      </w:docPartBody>
    </w:docPart>
    <w:docPart>
      <w:docPartPr>
        <w:name w:val="70A8376B7BC94BC999B1DCB60BE2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DB092-AC65-46FF-B6DB-75F428700AA4}"/>
      </w:docPartPr>
      <w:docPartBody>
        <w:p w:rsidR="00E77F6E" w:rsidRDefault="00DD1DED" w:rsidP="00DD1DED">
          <w:pPr>
            <w:pStyle w:val="70A8376B7BC94BC999B1DCB60BE26A71"/>
          </w:pPr>
          <w:r w:rsidRPr="00316C32">
            <w:t>Describe what you did/built etc.</w:t>
          </w:r>
        </w:p>
      </w:docPartBody>
    </w:docPart>
    <w:docPart>
      <w:docPartPr>
        <w:name w:val="3B7E652B4FDD430DA11467883D326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1B86-F71E-4257-9AFC-B855ADBBE685}"/>
      </w:docPartPr>
      <w:docPartBody>
        <w:p w:rsidR="00E77F6E" w:rsidRDefault="00DD1DED" w:rsidP="00DD1DED">
          <w:pPr>
            <w:pStyle w:val="3B7E652B4FDD430DA11467883D32666C"/>
          </w:pPr>
          <w:r>
            <w:t>Leadership experience</w:t>
          </w:r>
        </w:p>
      </w:docPartBody>
    </w:docPart>
    <w:docPart>
      <w:docPartPr>
        <w:name w:val="EF73F8F096794C7A820FD5C7C8D26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FF797-7948-44B4-9725-66A23ABE8699}"/>
      </w:docPartPr>
      <w:docPartBody>
        <w:p w:rsidR="00E77F6E" w:rsidRDefault="00DD1DED" w:rsidP="00DD1DED">
          <w:pPr>
            <w:pStyle w:val="EF73F8F096794C7A820FD5C7C8D268CD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A7A24499D073485D8A136B9C9D25A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F4878-9697-4923-9AA9-D587AFB0FEDB}"/>
      </w:docPartPr>
      <w:docPartBody>
        <w:p w:rsidR="00E77F6E" w:rsidRDefault="00DD1DED" w:rsidP="00DD1DED">
          <w:pPr>
            <w:pStyle w:val="A7A24499D073485D8A136B9C9D25A0CE"/>
          </w:pPr>
          <w:r w:rsidRPr="00316C32">
            <w:t>Describe what you did/built etc.</w:t>
          </w:r>
        </w:p>
      </w:docPartBody>
    </w:docPart>
    <w:docPart>
      <w:docPartPr>
        <w:name w:val="ECAEE1724DFB4525AE7B161303D7C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248DD-A6DD-418E-850C-BC510E2F8C1E}"/>
      </w:docPartPr>
      <w:docPartBody>
        <w:p w:rsidR="00E77F6E" w:rsidRDefault="00DD1DED" w:rsidP="00DD1DED">
          <w:pPr>
            <w:pStyle w:val="ECAEE1724DFB4525AE7B161303D7C710"/>
          </w:pPr>
          <w:r w:rsidRPr="00316C32">
            <w:t>Project title</w:t>
          </w:r>
        </w:p>
      </w:docPartBody>
    </w:docPart>
    <w:docPart>
      <w:docPartPr>
        <w:name w:val="A8BA2E1F54DD4F34890D3B8B6662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64B0-C1AD-4455-A13C-EE38DC3069FE}"/>
      </w:docPartPr>
      <w:docPartBody>
        <w:p w:rsidR="00E77F6E" w:rsidRDefault="00DD1DED" w:rsidP="00DD1DED">
          <w:pPr>
            <w:pStyle w:val="A8BA2E1F54DD4F34890D3B8B6662E68B"/>
          </w:pPr>
          <w:r w:rsidRPr="00316C32">
            <w:t>Month Year</w:t>
          </w:r>
        </w:p>
      </w:docPartBody>
    </w:docPart>
    <w:docPart>
      <w:docPartPr>
        <w:name w:val="C4DA01DD29CC4703957059225C52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9006A-C913-46F4-A2E8-43AFDB946CCF}"/>
      </w:docPartPr>
      <w:docPartBody>
        <w:p w:rsidR="00E77F6E" w:rsidRDefault="00DD1DED" w:rsidP="00DD1DED">
          <w:pPr>
            <w:pStyle w:val="C4DA01DD29CC4703957059225C521750"/>
          </w:pPr>
          <w:r w:rsidRPr="00316C32">
            <w:t>Describe what you did/built etc.</w:t>
          </w:r>
        </w:p>
      </w:docPartBody>
    </w:docPart>
    <w:docPart>
      <w:docPartPr>
        <w:name w:val="DDCF15453A5340A99F607E618E7E5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3FC48-936B-41C9-9E26-4D2B1082904F}"/>
      </w:docPartPr>
      <w:docPartBody>
        <w:p w:rsidR="00E77F6E" w:rsidRDefault="00DD1DED" w:rsidP="00DD1DED">
          <w:pPr>
            <w:pStyle w:val="DDCF15453A5340A99F607E618E7E5A15"/>
          </w:pPr>
          <w:r>
            <w:t>Activity</w:t>
          </w:r>
        </w:p>
      </w:docPartBody>
    </w:docPart>
    <w:docPart>
      <w:docPartPr>
        <w:name w:val="2F097FA2BD1B44A6A7E0CF473C8E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AD5D9-1845-4415-A256-5BEDC1198E0F}"/>
      </w:docPartPr>
      <w:docPartBody>
        <w:p w:rsidR="00E77F6E" w:rsidRDefault="00DD1DED" w:rsidP="00DD1DED">
          <w:pPr>
            <w:pStyle w:val="2F097FA2BD1B44A6A7E0CF473C8EAC33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BC6E1F41BF2A4F4BB63636D35466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D5C70-1CB9-4427-9CFB-7BBF3AA1983B}"/>
      </w:docPartPr>
      <w:docPartBody>
        <w:p w:rsidR="00DD1DED" w:rsidRPr="00316C32" w:rsidRDefault="00DD1DED">
          <w:pPr>
            <w:pStyle w:val="ListBullet"/>
            <w:ind w:left="720" w:hanging="360"/>
          </w:pPr>
          <w:r w:rsidRPr="00316C32">
            <w:t xml:space="preserve">Describe what you did/built etc. </w:t>
          </w:r>
        </w:p>
        <w:p w:rsidR="00E77F6E" w:rsidRDefault="00DD1DED" w:rsidP="00DD1DED">
          <w:pPr>
            <w:pStyle w:val="BC6E1F41BF2A4F4BB63636D354665948"/>
          </w:pPr>
          <w:r w:rsidRPr="00316C32">
            <w:t>Accomplishments</w:t>
          </w:r>
        </w:p>
      </w:docPartBody>
    </w:docPart>
    <w:docPart>
      <w:docPartPr>
        <w:name w:val="8067AAF5E9C8440A8306BE83EA65C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B558C-ED9A-44CA-AD66-7978A13B9426}"/>
      </w:docPartPr>
      <w:docPartBody>
        <w:p w:rsidR="00E77F6E" w:rsidRDefault="00DD1DED" w:rsidP="00DD1DED">
          <w:pPr>
            <w:pStyle w:val="8067AAF5E9C8440A8306BE83EA65C3BA"/>
          </w:pPr>
          <w:r>
            <w:t>Leadership experience</w:t>
          </w:r>
        </w:p>
      </w:docPartBody>
    </w:docPart>
    <w:docPart>
      <w:docPartPr>
        <w:name w:val="20ED25DD8A6E48369342C4284F48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F54D-FE65-4847-97CF-F347DD03A180}"/>
      </w:docPartPr>
      <w:docPartBody>
        <w:p w:rsidR="00E77F6E" w:rsidRDefault="00DD1DED" w:rsidP="00DD1DED">
          <w:pPr>
            <w:pStyle w:val="20ED25DD8A6E48369342C4284F48914E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FDCBFB72226F43D599177469AC38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4ABBC-F2A2-4C4C-B686-830195DFF37A}"/>
      </w:docPartPr>
      <w:docPartBody>
        <w:p w:rsidR="00E77F6E" w:rsidRDefault="00DD1DED" w:rsidP="00DD1DED">
          <w:pPr>
            <w:pStyle w:val="FDCBFB72226F43D599177469AC38D8CF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3388D4CEC7864D91AE8802584CC2F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DB149-8DE3-475B-B725-65D1D2C15170}"/>
      </w:docPartPr>
      <w:docPartBody>
        <w:p w:rsidR="00E77F6E" w:rsidRDefault="00DD1DED" w:rsidP="00DD1DED">
          <w:pPr>
            <w:pStyle w:val="3388D4CEC7864D91AE8802584CC2F850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2936616E2D44476B830A7D35DFFC4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3810-624B-4D6A-A701-44391E1FFDA4}"/>
      </w:docPartPr>
      <w:docPartBody>
        <w:p w:rsidR="00E77F6E" w:rsidRDefault="00DD1DED" w:rsidP="00DD1DED">
          <w:pPr>
            <w:pStyle w:val="2936616E2D44476B830A7D35DFFC45C2"/>
          </w:pPr>
          <w:r>
            <w:t>Skills</w:t>
          </w:r>
        </w:p>
      </w:docPartBody>
    </w:docPart>
    <w:docPart>
      <w:docPartPr>
        <w:name w:val="73CECB8B880546EDA8B436C5A3A18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05665-3E85-4E75-8182-868B804A5C5A}"/>
      </w:docPartPr>
      <w:docPartBody>
        <w:p w:rsidR="00E77F6E" w:rsidRDefault="00DD1DED" w:rsidP="00DD1DED">
          <w:pPr>
            <w:pStyle w:val="73CECB8B880546EDA8B436C5A3A18BF5"/>
          </w:pPr>
          <w:r>
            <w:t>Skills</w:t>
          </w:r>
        </w:p>
      </w:docPartBody>
    </w:docPart>
    <w:docPart>
      <w:docPartPr>
        <w:name w:val="249877B559034EF39A035263B5AD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E369-4AD3-46D6-B98C-38D56692EF50}"/>
      </w:docPartPr>
      <w:docPartBody>
        <w:p w:rsidR="00E77F6E" w:rsidRDefault="00DD1DED" w:rsidP="00DD1DED">
          <w:pPr>
            <w:pStyle w:val="249877B559034EF39A035263B5ADC2E0"/>
          </w:pPr>
          <w:r w:rsidRPr="00F9176F">
            <w:t>College</w:t>
          </w:r>
        </w:p>
      </w:docPartBody>
    </w:docPart>
    <w:docPart>
      <w:docPartPr>
        <w:name w:val="ED65BF867BCA40D3B814E53CA0198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BA33-2AFA-4B17-BF54-B32881E336C7}"/>
      </w:docPartPr>
      <w:docPartBody>
        <w:p w:rsidR="00E77F6E" w:rsidRDefault="00DD1DED" w:rsidP="00DD1DED">
          <w:pPr>
            <w:pStyle w:val="ED65BF867BCA40D3B814E53CA0198A6A"/>
          </w:pPr>
          <w:r w:rsidRPr="00F9176F">
            <w:t>Graduation year</w:t>
          </w:r>
        </w:p>
      </w:docPartBody>
    </w:docPart>
    <w:docPart>
      <w:docPartPr>
        <w:name w:val="3CDB58268E914E57B54482ADF14F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4ECD-5BBA-43DC-BD34-2457814E33B1}"/>
      </w:docPartPr>
      <w:docPartBody>
        <w:p w:rsidR="00E77F6E" w:rsidRDefault="00DD1DED" w:rsidP="00DD1DED">
          <w:pPr>
            <w:pStyle w:val="3CDB58268E914E57B54482ADF14F8211"/>
          </w:pPr>
          <w:r w:rsidRPr="000B4CAB">
            <w:t>Bachelor of Arts, Degree, GPA</w:t>
          </w:r>
        </w:p>
      </w:docPartBody>
    </w:docPart>
    <w:docPart>
      <w:docPartPr>
        <w:name w:val="3E81B7D4FA404D3887DCA76DDF4A5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4241-6493-4928-BEB6-7662B907F710}"/>
      </w:docPartPr>
      <w:docPartBody>
        <w:p w:rsidR="00E77F6E" w:rsidRDefault="00DD1DED" w:rsidP="00DD1DED">
          <w:pPr>
            <w:pStyle w:val="3E81B7D4FA404D3887DCA76DDF4A5EFA"/>
          </w:pPr>
          <w:r w:rsidRPr="00F9176F">
            <w:t>College</w:t>
          </w:r>
        </w:p>
      </w:docPartBody>
    </w:docPart>
    <w:docPart>
      <w:docPartPr>
        <w:name w:val="2164B35FE36B40599420C4354E1DF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1363-4A17-4EE7-87C1-C54800AF0C7C}"/>
      </w:docPartPr>
      <w:docPartBody>
        <w:p w:rsidR="00E77F6E" w:rsidRDefault="00DD1DED" w:rsidP="00DD1DED">
          <w:pPr>
            <w:pStyle w:val="2164B35FE36B40599420C4354E1DF785"/>
          </w:pPr>
          <w:r w:rsidRPr="00F9176F">
            <w:t>Graduation year</w:t>
          </w:r>
        </w:p>
      </w:docPartBody>
    </w:docPart>
    <w:docPart>
      <w:docPartPr>
        <w:name w:val="93CFF526CED849A28234CC50DE04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DD3D-AFC1-4E52-BB46-608E3CC58F9A}"/>
      </w:docPartPr>
      <w:docPartBody>
        <w:p w:rsidR="00E77F6E" w:rsidRDefault="00DD1DED" w:rsidP="00DD1DED">
          <w:pPr>
            <w:pStyle w:val="93CFF526CED849A28234CC50DE041983"/>
          </w:pPr>
          <w:r w:rsidRPr="000B4CAB">
            <w:t>Bachelor of Arts, Degree, GPA</w:t>
          </w:r>
        </w:p>
      </w:docPartBody>
    </w:docPart>
    <w:docPart>
      <w:docPartPr>
        <w:name w:val="51506954E8D1422AB7FDD2044334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AF2F4-0BE7-4066-A274-2009A36B1281}"/>
      </w:docPartPr>
      <w:docPartBody>
        <w:p w:rsidR="00E77F6E" w:rsidRDefault="00DD1DED" w:rsidP="00DD1DED">
          <w:pPr>
            <w:pStyle w:val="51506954E8D1422AB7FDD20443340345"/>
          </w:pPr>
          <w:r w:rsidRPr="000B4CAB">
            <w:t>Bachelor of Arts, Degree, GPA</w:t>
          </w:r>
        </w:p>
      </w:docPartBody>
    </w:docPart>
    <w:docPart>
      <w:docPartPr>
        <w:name w:val="06062AB40C9E4647A1E09B807D58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CE952-B25F-4B5E-B24C-D6011876814F}"/>
      </w:docPartPr>
      <w:docPartBody>
        <w:p w:rsidR="00E77F6E" w:rsidRDefault="00DD1DED" w:rsidP="00DD1DED">
          <w:pPr>
            <w:pStyle w:val="06062AB40C9E4647A1E09B807D58B73A"/>
          </w:pPr>
          <w:r w:rsidRPr="00F9176F">
            <w:t>College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ED"/>
    <w:rsid w:val="00613BA6"/>
    <w:rsid w:val="00B528AC"/>
    <w:rsid w:val="00BB7753"/>
    <w:rsid w:val="00DD1DED"/>
    <w:rsid w:val="00DE16B4"/>
    <w:rsid w:val="00E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64230F79324228AA08F14716AEDFF3">
    <w:name w:val="5C64230F79324228AA08F14716AEDFF3"/>
  </w:style>
  <w:style w:type="paragraph" w:customStyle="1" w:styleId="CAD3B24AF1B747F6A9A38A0B15633ECA">
    <w:name w:val="CAD3B24AF1B747F6A9A38A0B15633ECA"/>
  </w:style>
  <w:style w:type="paragraph" w:customStyle="1" w:styleId="D64F3E33CFC043FDB433D7E153B0537D">
    <w:name w:val="D64F3E33CFC043FDB433D7E153B0537D"/>
  </w:style>
  <w:style w:type="paragraph" w:customStyle="1" w:styleId="250E0E5DB8F54B0293D1E6FCC0FA9E93">
    <w:name w:val="250E0E5DB8F54B0293D1E6FCC0FA9E93"/>
  </w:style>
  <w:style w:type="paragraph" w:customStyle="1" w:styleId="D2043BE02867472CB44076BD92CBE8FC">
    <w:name w:val="D2043BE02867472CB44076BD92CBE8FC"/>
  </w:style>
  <w:style w:type="paragraph" w:customStyle="1" w:styleId="D60668EB4EEE42339DBDE73A3A13C125">
    <w:name w:val="D60668EB4EEE42339DBDE73A3A13C125"/>
  </w:style>
  <w:style w:type="paragraph" w:customStyle="1" w:styleId="2A44E2ED26404FCA91D5B55EF7379D94">
    <w:name w:val="2A44E2ED26404FCA91D5B55EF7379D94"/>
  </w:style>
  <w:style w:type="paragraph" w:customStyle="1" w:styleId="17A80E2A737848BEA1ECC37534C387C7">
    <w:name w:val="17A80E2A737848BEA1ECC37534C387C7"/>
  </w:style>
  <w:style w:type="paragraph" w:customStyle="1" w:styleId="CFEB90919F5F4D0CB3BD5D10740B65F0">
    <w:name w:val="CFEB90919F5F4D0CB3BD5D10740B65F0"/>
  </w:style>
  <w:style w:type="paragraph" w:customStyle="1" w:styleId="7D2BA1E5558B415E862D52A9CB9BAA99">
    <w:name w:val="7D2BA1E5558B415E862D52A9CB9BAA99"/>
  </w:style>
  <w:style w:type="paragraph" w:styleId="ListBullet">
    <w:name w:val="List Bullet"/>
    <w:basedOn w:val="Normal"/>
    <w:uiPriority w:val="99"/>
    <w:rsid w:val="00DD1DED"/>
    <w:pPr>
      <w:numPr>
        <w:numId w:val="1"/>
      </w:numPr>
      <w:ind w:left="0" w:firstLine="0"/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D1DED"/>
    <w:pPr>
      <w:numPr>
        <w:ilvl w:val="1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D1DED"/>
    <w:pPr>
      <w:numPr>
        <w:ilvl w:val="2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D1DED"/>
    <w:pPr>
      <w:numPr>
        <w:ilvl w:val="3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D1DED"/>
    <w:pPr>
      <w:numPr>
        <w:ilvl w:val="4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customStyle="1" w:styleId="D131853B435E46C7B7EE17420D94B78D">
    <w:name w:val="D131853B435E46C7B7EE17420D94B78D"/>
  </w:style>
  <w:style w:type="paragraph" w:customStyle="1" w:styleId="629C5A0B5F194498A62F2935E2D12A04">
    <w:name w:val="629C5A0B5F194498A62F2935E2D12A04"/>
  </w:style>
  <w:style w:type="paragraph" w:customStyle="1" w:styleId="698D2DAEC9B4428AAB2340A98252EDE0">
    <w:name w:val="698D2DAEC9B4428AAB2340A98252EDE0"/>
  </w:style>
  <w:style w:type="paragraph" w:customStyle="1" w:styleId="24338E624C0B4327A10299356BE37B6A">
    <w:name w:val="24338E624C0B4327A10299356BE37B6A"/>
  </w:style>
  <w:style w:type="paragraph" w:customStyle="1" w:styleId="8906BA839D1B4E5BB32110B34D3E49A3">
    <w:name w:val="8906BA839D1B4E5BB32110B34D3E49A3"/>
  </w:style>
  <w:style w:type="paragraph" w:customStyle="1" w:styleId="C03A22E6866046A8B9BDD6C237FD8125">
    <w:name w:val="C03A22E6866046A8B9BDD6C237FD8125"/>
    <w:rsid w:val="00DD1DED"/>
  </w:style>
  <w:style w:type="paragraph" w:customStyle="1" w:styleId="81D57E4FB2E14A83972CE4F7A9DAD695">
    <w:name w:val="81D57E4FB2E14A83972CE4F7A9DAD695"/>
    <w:rsid w:val="00DD1DED"/>
  </w:style>
  <w:style w:type="paragraph" w:customStyle="1" w:styleId="70A8376B7BC94BC999B1DCB60BE26A71">
    <w:name w:val="70A8376B7BC94BC999B1DCB60BE26A71"/>
    <w:rsid w:val="00DD1DED"/>
  </w:style>
  <w:style w:type="paragraph" w:customStyle="1" w:styleId="3B7E652B4FDD430DA11467883D32666C">
    <w:name w:val="3B7E652B4FDD430DA11467883D32666C"/>
    <w:rsid w:val="00DD1DED"/>
  </w:style>
  <w:style w:type="paragraph" w:customStyle="1" w:styleId="EF73F8F096794C7A820FD5C7C8D268CD">
    <w:name w:val="EF73F8F096794C7A820FD5C7C8D268CD"/>
    <w:rsid w:val="00DD1DED"/>
  </w:style>
  <w:style w:type="paragraph" w:customStyle="1" w:styleId="A7A24499D073485D8A136B9C9D25A0CE">
    <w:name w:val="A7A24499D073485D8A136B9C9D25A0CE"/>
    <w:rsid w:val="00DD1DED"/>
  </w:style>
  <w:style w:type="paragraph" w:customStyle="1" w:styleId="ECAEE1724DFB4525AE7B161303D7C710">
    <w:name w:val="ECAEE1724DFB4525AE7B161303D7C710"/>
    <w:rsid w:val="00DD1DED"/>
  </w:style>
  <w:style w:type="paragraph" w:customStyle="1" w:styleId="A8BA2E1F54DD4F34890D3B8B6662E68B">
    <w:name w:val="A8BA2E1F54DD4F34890D3B8B6662E68B"/>
    <w:rsid w:val="00DD1DED"/>
  </w:style>
  <w:style w:type="paragraph" w:customStyle="1" w:styleId="C4DA01DD29CC4703957059225C521750">
    <w:name w:val="C4DA01DD29CC4703957059225C521750"/>
    <w:rsid w:val="00DD1DED"/>
  </w:style>
  <w:style w:type="paragraph" w:customStyle="1" w:styleId="DDCF15453A5340A99F607E618E7E5A15">
    <w:name w:val="DDCF15453A5340A99F607E618E7E5A15"/>
    <w:rsid w:val="00DD1DED"/>
  </w:style>
  <w:style w:type="paragraph" w:customStyle="1" w:styleId="2F097FA2BD1B44A6A7E0CF473C8EAC33">
    <w:name w:val="2F097FA2BD1B44A6A7E0CF473C8EAC33"/>
    <w:rsid w:val="00DD1DED"/>
  </w:style>
  <w:style w:type="paragraph" w:customStyle="1" w:styleId="BC6E1F41BF2A4F4BB63636D354665948">
    <w:name w:val="BC6E1F41BF2A4F4BB63636D354665948"/>
    <w:rsid w:val="00DD1DED"/>
  </w:style>
  <w:style w:type="paragraph" w:customStyle="1" w:styleId="8067AAF5E9C8440A8306BE83EA65C3BA">
    <w:name w:val="8067AAF5E9C8440A8306BE83EA65C3BA"/>
    <w:rsid w:val="00DD1DED"/>
  </w:style>
  <w:style w:type="paragraph" w:customStyle="1" w:styleId="20ED25DD8A6E48369342C4284F48914E">
    <w:name w:val="20ED25DD8A6E48369342C4284F48914E"/>
    <w:rsid w:val="00DD1DED"/>
  </w:style>
  <w:style w:type="paragraph" w:customStyle="1" w:styleId="FDCBFB72226F43D599177469AC38D8CF">
    <w:name w:val="FDCBFB72226F43D599177469AC38D8CF"/>
    <w:rsid w:val="00DD1DED"/>
  </w:style>
  <w:style w:type="paragraph" w:customStyle="1" w:styleId="3388D4CEC7864D91AE8802584CC2F850">
    <w:name w:val="3388D4CEC7864D91AE8802584CC2F850"/>
    <w:rsid w:val="00DD1DED"/>
  </w:style>
  <w:style w:type="paragraph" w:customStyle="1" w:styleId="2936616E2D44476B830A7D35DFFC45C2">
    <w:name w:val="2936616E2D44476B830A7D35DFFC45C2"/>
    <w:rsid w:val="00DD1DED"/>
  </w:style>
  <w:style w:type="paragraph" w:customStyle="1" w:styleId="73CECB8B880546EDA8B436C5A3A18BF5">
    <w:name w:val="73CECB8B880546EDA8B436C5A3A18BF5"/>
    <w:rsid w:val="00DD1DED"/>
  </w:style>
  <w:style w:type="paragraph" w:customStyle="1" w:styleId="249877B559034EF39A035263B5ADC2E0">
    <w:name w:val="249877B559034EF39A035263B5ADC2E0"/>
    <w:rsid w:val="00DD1DED"/>
  </w:style>
  <w:style w:type="paragraph" w:customStyle="1" w:styleId="ED65BF867BCA40D3B814E53CA0198A6A">
    <w:name w:val="ED65BF867BCA40D3B814E53CA0198A6A"/>
    <w:rsid w:val="00DD1DED"/>
  </w:style>
  <w:style w:type="paragraph" w:customStyle="1" w:styleId="3CDB58268E914E57B54482ADF14F8211">
    <w:name w:val="3CDB58268E914E57B54482ADF14F8211"/>
    <w:rsid w:val="00DD1DED"/>
  </w:style>
  <w:style w:type="paragraph" w:customStyle="1" w:styleId="3E81B7D4FA404D3887DCA76DDF4A5EFA">
    <w:name w:val="3E81B7D4FA404D3887DCA76DDF4A5EFA"/>
    <w:rsid w:val="00DD1DED"/>
  </w:style>
  <w:style w:type="paragraph" w:customStyle="1" w:styleId="2164B35FE36B40599420C4354E1DF785">
    <w:name w:val="2164B35FE36B40599420C4354E1DF785"/>
    <w:rsid w:val="00DD1DED"/>
  </w:style>
  <w:style w:type="paragraph" w:customStyle="1" w:styleId="93CFF526CED849A28234CC50DE041983">
    <w:name w:val="93CFF526CED849A28234CC50DE041983"/>
    <w:rsid w:val="00DD1DED"/>
  </w:style>
  <w:style w:type="paragraph" w:customStyle="1" w:styleId="51506954E8D1422AB7FDD20443340345">
    <w:name w:val="51506954E8D1422AB7FDD20443340345"/>
    <w:rsid w:val="00DD1DED"/>
  </w:style>
  <w:style w:type="paragraph" w:customStyle="1" w:styleId="06062AB40C9E4647A1E09B807D58B73A">
    <w:name w:val="06062AB40C9E4647A1E09B807D58B73A"/>
    <w:rsid w:val="00DD1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174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Hariharan Elangovan</cp:lastModifiedBy>
  <cp:revision>1</cp:revision>
  <dcterms:created xsi:type="dcterms:W3CDTF">2025-09-18T15:25:00Z</dcterms:created>
  <dcterms:modified xsi:type="dcterms:W3CDTF">2025-09-19T09:02:00Z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